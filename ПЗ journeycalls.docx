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39775921" w:displacedByCustomXml="next"/>
    <w:sdt>
      <w:sdtPr>
        <w:rPr>
          <w:rFonts w:ascii="Times New Roman" w:eastAsia="Times New Roman" w:hAnsi="Times New Roman"/>
          <w:sz w:val="24"/>
          <w:szCs w:val="20"/>
          <w:lang w:eastAsia="ar-SA"/>
        </w:rPr>
        <w:id w:val="-537792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A91DD4" w14:textId="77777777" w:rsidR="00351104" w:rsidRPr="0075750B" w:rsidRDefault="00351104">
          <w:pPr>
            <w:pStyle w:val="ab"/>
            <w:rPr>
              <w:rFonts w:ascii="Times New Roman" w:hAnsi="Times New Roman"/>
            </w:rPr>
          </w:pPr>
          <w:r w:rsidRPr="0075750B">
            <w:rPr>
              <w:rFonts w:ascii="Times New Roman" w:hAnsi="Times New Roman"/>
            </w:rPr>
            <w:t>Оглавление</w:t>
          </w:r>
        </w:p>
        <w:p w14:paraId="4D6BB7E2" w14:textId="34391924" w:rsidR="00015055" w:rsidRDefault="0035110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750B">
            <w:fldChar w:fldCharType="begin"/>
          </w:r>
          <w:r w:rsidRPr="0075750B">
            <w:instrText xml:space="preserve"> TOC \o "1-3" \h \z \u </w:instrText>
          </w:r>
          <w:r w:rsidRPr="0075750B">
            <w:fldChar w:fldCharType="separate"/>
          </w:r>
          <w:hyperlink w:anchor="_Toc69133658" w:history="1">
            <w:r w:rsidR="00015055" w:rsidRPr="00C93B4A">
              <w:rPr>
                <w:rStyle w:val="ac"/>
                <w:noProof/>
              </w:rPr>
              <w:t>Введение</w:t>
            </w:r>
            <w:r w:rsidR="00015055">
              <w:rPr>
                <w:noProof/>
                <w:webHidden/>
              </w:rPr>
              <w:tab/>
            </w:r>
            <w:r w:rsidR="00015055">
              <w:rPr>
                <w:noProof/>
                <w:webHidden/>
              </w:rPr>
              <w:fldChar w:fldCharType="begin"/>
            </w:r>
            <w:r w:rsidR="00015055">
              <w:rPr>
                <w:noProof/>
                <w:webHidden/>
              </w:rPr>
              <w:instrText xml:space="preserve"> PAGEREF _Toc69133658 \h </w:instrText>
            </w:r>
            <w:r w:rsidR="00015055">
              <w:rPr>
                <w:noProof/>
                <w:webHidden/>
              </w:rPr>
            </w:r>
            <w:r w:rsidR="00015055">
              <w:rPr>
                <w:noProof/>
                <w:webHidden/>
              </w:rPr>
              <w:fldChar w:fldCharType="separate"/>
            </w:r>
            <w:r w:rsidR="00015055">
              <w:rPr>
                <w:noProof/>
                <w:webHidden/>
              </w:rPr>
              <w:t>2</w:t>
            </w:r>
            <w:r w:rsidR="00015055">
              <w:rPr>
                <w:noProof/>
                <w:webHidden/>
              </w:rPr>
              <w:fldChar w:fldCharType="end"/>
            </w:r>
          </w:hyperlink>
        </w:p>
        <w:p w14:paraId="387A24A1" w14:textId="6898086B" w:rsidR="00015055" w:rsidRDefault="00015055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9133659" w:history="1">
            <w:r w:rsidRPr="00C93B4A">
              <w:rPr>
                <w:rStyle w:val="ac"/>
                <w:noProof/>
              </w:rPr>
              <w:t>3. Разработка структуры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C11ED" w14:textId="599D415A" w:rsidR="00015055" w:rsidRDefault="00015055">
          <w:pPr>
            <w:pStyle w:val="31"/>
            <w:tabs>
              <w:tab w:val="right" w:leader="dot" w:pos="10195"/>
            </w:tabs>
            <w:rPr>
              <w:noProof/>
              <w:sz w:val="22"/>
              <w:szCs w:val="22"/>
              <w:lang w:eastAsia="ru-RU"/>
            </w:rPr>
          </w:pPr>
          <w:hyperlink w:anchor="_Toc69133660" w:history="1">
            <w:r w:rsidRPr="00C93B4A">
              <w:rPr>
                <w:rStyle w:val="ac"/>
                <w:noProof/>
              </w:rPr>
              <w:t>3.1. Требования к предоставлению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877FB" w14:textId="7F4196DA" w:rsidR="00015055" w:rsidRDefault="00015055">
          <w:pPr>
            <w:pStyle w:val="31"/>
            <w:tabs>
              <w:tab w:val="right" w:leader="dot" w:pos="10195"/>
            </w:tabs>
            <w:rPr>
              <w:noProof/>
              <w:sz w:val="22"/>
              <w:szCs w:val="22"/>
              <w:lang w:eastAsia="ru-RU"/>
            </w:rPr>
          </w:pPr>
          <w:hyperlink w:anchor="_Toc69133661" w:history="1">
            <w:r w:rsidRPr="00C93B4A">
              <w:rPr>
                <w:rStyle w:val="ac"/>
                <w:noProof/>
              </w:rPr>
              <w:t>3.2. Описание компонентов и модулей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FAB94" w14:textId="20280244" w:rsidR="00015055" w:rsidRDefault="00015055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9133662" w:history="1">
            <w:r w:rsidRPr="00C93B4A">
              <w:rPr>
                <w:rStyle w:val="ac"/>
                <w:noProof/>
              </w:rPr>
              <w:t>4. Руководство пользователя.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62CF9" w14:textId="0089EC86" w:rsidR="00015055" w:rsidRDefault="00015055">
          <w:pPr>
            <w:pStyle w:val="31"/>
            <w:tabs>
              <w:tab w:val="right" w:leader="dot" w:pos="10195"/>
            </w:tabs>
            <w:rPr>
              <w:noProof/>
              <w:sz w:val="22"/>
              <w:szCs w:val="22"/>
              <w:lang w:eastAsia="ru-RU"/>
            </w:rPr>
          </w:pPr>
          <w:hyperlink w:anchor="_Toc69133663" w:history="1">
            <w:r w:rsidRPr="00C93B4A">
              <w:rPr>
                <w:rStyle w:val="ac"/>
                <w:noProof/>
              </w:rPr>
              <w:t>4.1 Назначение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82EFD" w14:textId="165CD66D" w:rsidR="00015055" w:rsidRDefault="00015055">
          <w:pPr>
            <w:pStyle w:val="31"/>
            <w:tabs>
              <w:tab w:val="right" w:leader="dot" w:pos="10195"/>
            </w:tabs>
            <w:rPr>
              <w:noProof/>
              <w:sz w:val="22"/>
              <w:szCs w:val="22"/>
              <w:lang w:eastAsia="ru-RU"/>
            </w:rPr>
          </w:pPr>
          <w:hyperlink w:anchor="_Toc69133664" w:history="1">
            <w:r w:rsidRPr="00C93B4A">
              <w:rPr>
                <w:rStyle w:val="ac"/>
                <w:noProof/>
              </w:rPr>
              <w:t>4.2. Описание интерфейса.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F7448" w14:textId="2ACDD0D0" w:rsidR="00015055" w:rsidRDefault="00015055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9133665" w:history="1">
            <w:r w:rsidRPr="00C93B4A">
              <w:rPr>
                <w:rStyle w:val="ac"/>
                <w:noProof/>
              </w:rPr>
              <w:t>5. Руководство программиста.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CB5DD" w14:textId="4A17BB0D" w:rsidR="00015055" w:rsidRDefault="00015055">
          <w:pPr>
            <w:pStyle w:val="31"/>
            <w:tabs>
              <w:tab w:val="right" w:leader="dot" w:pos="10195"/>
            </w:tabs>
            <w:rPr>
              <w:noProof/>
              <w:sz w:val="22"/>
              <w:szCs w:val="22"/>
              <w:lang w:eastAsia="ru-RU"/>
            </w:rPr>
          </w:pPr>
          <w:hyperlink w:anchor="_Toc69133666" w:history="1">
            <w:r w:rsidRPr="00C93B4A">
              <w:rPr>
                <w:rStyle w:val="ac"/>
                <w:noProof/>
              </w:rPr>
              <w:t>5.1. Организация ввода данных в программу и вывода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9B29B" w14:textId="49660548" w:rsidR="00015055" w:rsidRDefault="00015055">
          <w:pPr>
            <w:pStyle w:val="31"/>
            <w:tabs>
              <w:tab w:val="right" w:leader="dot" w:pos="10195"/>
            </w:tabs>
            <w:rPr>
              <w:noProof/>
              <w:sz w:val="22"/>
              <w:szCs w:val="22"/>
              <w:lang w:eastAsia="ru-RU"/>
            </w:rPr>
          </w:pPr>
          <w:hyperlink w:anchor="_Toc69133667" w:history="1">
            <w:r w:rsidRPr="00C93B4A">
              <w:rPr>
                <w:rStyle w:val="ac"/>
                <w:noProof/>
              </w:rPr>
              <w:t>5.2.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5BD8D" w14:textId="074C674E" w:rsidR="00015055" w:rsidRDefault="00015055">
          <w:pPr>
            <w:pStyle w:val="31"/>
            <w:tabs>
              <w:tab w:val="right" w:leader="dot" w:pos="10195"/>
            </w:tabs>
            <w:rPr>
              <w:noProof/>
              <w:sz w:val="22"/>
              <w:szCs w:val="22"/>
              <w:lang w:eastAsia="ru-RU"/>
            </w:rPr>
          </w:pPr>
          <w:hyperlink w:anchor="_Toc69133668" w:history="1">
            <w:r w:rsidRPr="00C93B4A">
              <w:rPr>
                <w:rStyle w:val="ac"/>
                <w:noProof/>
              </w:rPr>
              <w:t>5.3. Описание компонентов и модулей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58A83" w14:textId="6EAB9A2E" w:rsidR="00015055" w:rsidRDefault="00015055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9133669" w:history="1">
            <w:r w:rsidRPr="00C93B4A">
              <w:rPr>
                <w:rStyle w:val="ac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_Toc69133669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8DC4C" w14:textId="3FFF9796" w:rsidR="00351104" w:rsidRDefault="00351104">
          <w:r w:rsidRPr="0075750B">
            <w:rPr>
              <w:b/>
              <w:bCs/>
            </w:rPr>
            <w:fldChar w:fldCharType="end"/>
          </w:r>
        </w:p>
      </w:sdtContent>
    </w:sdt>
    <w:p w14:paraId="4D981C30" w14:textId="77777777" w:rsidR="00351104" w:rsidRDefault="00351104" w:rsidP="00D6296D">
      <w:pPr>
        <w:pStyle w:val="1"/>
      </w:pPr>
    </w:p>
    <w:p w14:paraId="5F7E2957" w14:textId="77777777" w:rsidR="00351104" w:rsidRPr="00CA5E65" w:rsidRDefault="00351104" w:rsidP="00D6296D">
      <w:pPr>
        <w:pStyle w:val="1"/>
        <w:rPr>
          <w:lang w:val="en-US"/>
        </w:rPr>
      </w:pPr>
      <w:r>
        <w:br w:type="page"/>
      </w:r>
    </w:p>
    <w:p w14:paraId="0604C886" w14:textId="77777777" w:rsidR="00351104" w:rsidRPr="00717F95" w:rsidRDefault="00351104" w:rsidP="00D6296D">
      <w:pPr>
        <w:pStyle w:val="1"/>
        <w:rPr>
          <w:lang w:val="en-US"/>
        </w:rPr>
      </w:pPr>
    </w:p>
    <w:p w14:paraId="008D6EF6" w14:textId="77777777" w:rsidR="00D6296D" w:rsidRDefault="00D6296D" w:rsidP="00D6296D">
      <w:pPr>
        <w:pStyle w:val="1"/>
      </w:pPr>
      <w:bookmarkStart w:id="1" w:name="_Toc69133658"/>
      <w:r>
        <w:t>Введение</w:t>
      </w:r>
      <w:bookmarkEnd w:id="1"/>
    </w:p>
    <w:p w14:paraId="16EF35EC" w14:textId="77777777" w:rsidR="00B77477" w:rsidRPr="00B3159F" w:rsidRDefault="00A74E5D" w:rsidP="00351104">
      <w:pPr>
        <w:pStyle w:val="1"/>
      </w:pPr>
      <w:bookmarkStart w:id="2" w:name="_Toc69133659"/>
      <w:r>
        <w:t xml:space="preserve">3. </w:t>
      </w:r>
      <w:bookmarkStart w:id="3" w:name="_Toc28048693"/>
      <w:r w:rsidR="00B77477" w:rsidRPr="00B3159F">
        <w:t>Разработка структуры приложения</w:t>
      </w:r>
      <w:bookmarkEnd w:id="2"/>
      <w:bookmarkEnd w:id="3"/>
    </w:p>
    <w:p w14:paraId="71F45E0C" w14:textId="77777777" w:rsidR="00B77477" w:rsidRDefault="00B77477" w:rsidP="00B77477">
      <w:pPr>
        <w:jc w:val="both"/>
      </w:pPr>
    </w:p>
    <w:p w14:paraId="46C8DEDB" w14:textId="77777777" w:rsidR="00B77477" w:rsidRDefault="00F3010B" w:rsidP="00F3010B">
      <w:pPr>
        <w:pStyle w:val="3"/>
      </w:pPr>
      <w:bookmarkStart w:id="4" w:name="_Toc28048694"/>
      <w:bookmarkStart w:id="5" w:name="_Toc69133660"/>
      <w:r>
        <w:t xml:space="preserve">3.1. </w:t>
      </w:r>
      <w:r w:rsidR="00B77477" w:rsidRPr="00B3159F">
        <w:t>Требования к предоставлению приложения</w:t>
      </w:r>
      <w:bookmarkEnd w:id="4"/>
      <w:bookmarkEnd w:id="5"/>
    </w:p>
    <w:p w14:paraId="231A5200" w14:textId="1579F44E" w:rsidR="00B77477" w:rsidRDefault="002821B6" w:rsidP="00B77477">
      <w:pPr>
        <w:jc w:val="both"/>
      </w:pPr>
      <w:r>
        <w:t>Веб-приложение будет состоять из страниц</w:t>
      </w:r>
      <w:r w:rsidR="003E369B">
        <w:t>:</w:t>
      </w:r>
      <w:r>
        <w:t xml:space="preserve"> авторизаци</w:t>
      </w:r>
      <w:r w:rsidR="003E369B">
        <w:t>я</w:t>
      </w:r>
      <w:r>
        <w:t xml:space="preserve"> и регистраци</w:t>
      </w:r>
      <w:r w:rsidR="003E369B">
        <w:t>я</w:t>
      </w:r>
      <w:r>
        <w:t>, главной страниц</w:t>
      </w:r>
      <w:r w:rsidR="003E369B">
        <w:t>а</w:t>
      </w:r>
      <w:r w:rsidR="00B33E69">
        <w:t xml:space="preserve"> с </w:t>
      </w:r>
      <w:r w:rsidR="003E369B">
        <w:t>турами</w:t>
      </w:r>
      <w:r>
        <w:t>,</w:t>
      </w:r>
      <w:r w:rsidR="00FF059F">
        <w:t xml:space="preserve"> страница с </w:t>
      </w:r>
      <w:r w:rsidR="003E369B">
        <w:t>чатом</w:t>
      </w:r>
      <w:r w:rsidR="00FF059F">
        <w:t>,</w:t>
      </w:r>
      <w:r>
        <w:t xml:space="preserve"> </w:t>
      </w:r>
      <w:r w:rsidR="00FF059F">
        <w:t>страниц</w:t>
      </w:r>
      <w:r w:rsidR="003E369B">
        <w:t>а с уведомлениями, страница редактирования туров, страница редактирования заявок</w:t>
      </w:r>
      <w:r>
        <w:t>.</w:t>
      </w:r>
    </w:p>
    <w:p w14:paraId="43C886B1" w14:textId="77777777" w:rsidR="00B77477" w:rsidRDefault="00B77477" w:rsidP="00B77477">
      <w:pPr>
        <w:jc w:val="both"/>
      </w:pPr>
    </w:p>
    <w:p w14:paraId="7EE41315" w14:textId="77777777" w:rsidR="00B77477" w:rsidRDefault="00B77477" w:rsidP="00B77477">
      <w:pPr>
        <w:jc w:val="both"/>
      </w:pPr>
    </w:p>
    <w:p w14:paraId="0EBD0438" w14:textId="77777777" w:rsidR="00B77477" w:rsidRPr="00B3159F" w:rsidRDefault="00F3010B" w:rsidP="00F3010B">
      <w:pPr>
        <w:pStyle w:val="3"/>
      </w:pPr>
      <w:bookmarkStart w:id="6" w:name="_Toc69133661"/>
      <w:r>
        <w:t xml:space="preserve">3.2. </w:t>
      </w:r>
      <w:r w:rsidR="00B77477" w:rsidRPr="00B3159F">
        <w:t>Описание компонентов и модулей системы</w:t>
      </w:r>
      <w:bookmarkEnd w:id="6"/>
    </w:p>
    <w:p w14:paraId="045787ED" w14:textId="1EEDE05A" w:rsidR="000E442C" w:rsidRPr="007B6F51" w:rsidRDefault="00BE386B" w:rsidP="00B77477">
      <w:pPr>
        <w:jc w:val="both"/>
      </w:pPr>
      <w:r w:rsidRPr="00BE386B">
        <w:t xml:space="preserve">Приложение будет состоять из </w:t>
      </w:r>
      <w:r>
        <w:t>следующих</w:t>
      </w:r>
      <w:r w:rsidRPr="00BE386B">
        <w:t xml:space="preserve"> модулей: модуль авторизации и модуль основной части. Модуль авторизации включает в себя компоненты регистрации и логин. Модуль основной части включает в себя</w:t>
      </w:r>
      <w:r w:rsidR="0068484E">
        <w:t xml:space="preserve"> все остальные необходимые страницы и еще страница выбора между менеджерами постов и заявок</w:t>
      </w:r>
      <w:r w:rsidRPr="00BE386B">
        <w:t>.</w:t>
      </w:r>
      <w:r w:rsidR="00B33E69">
        <w:t xml:space="preserve"> </w:t>
      </w:r>
      <w:r w:rsidR="00B40356">
        <w:t>П</w:t>
      </w:r>
      <w:r w:rsidR="00B33E69">
        <w:t xml:space="preserve">апка </w:t>
      </w:r>
      <w:r w:rsidR="00B33E69">
        <w:rPr>
          <w:lang w:val="en-US"/>
        </w:rPr>
        <w:t>shared</w:t>
      </w:r>
      <w:r w:rsidR="00B40356">
        <w:t xml:space="preserve"> </w:t>
      </w:r>
      <w:r w:rsidR="00B33E69">
        <w:t>хран</w:t>
      </w:r>
      <w:r w:rsidR="00B40356">
        <w:t>ит</w:t>
      </w:r>
      <w:r w:rsidR="00B33E69">
        <w:t xml:space="preserve"> </w:t>
      </w:r>
      <w:r w:rsidR="00802977">
        <w:t>компоненты,</w:t>
      </w:r>
      <w:r w:rsidR="00B33E69">
        <w:t xml:space="preserve"> использующиеся в нескольких </w:t>
      </w:r>
      <w:r w:rsidR="00F357AA">
        <w:t>компонентах</w:t>
      </w:r>
      <w:r w:rsidR="00B40356">
        <w:t>, какие-то</w:t>
      </w:r>
      <w:r w:rsidR="00F357AA">
        <w:t xml:space="preserve"> по несколько раз</w:t>
      </w:r>
      <w:r w:rsidR="00BB33F3">
        <w:t xml:space="preserve">, такие как </w:t>
      </w:r>
      <w:r w:rsidR="00BB33F3">
        <w:rPr>
          <w:lang w:val="en-US"/>
        </w:rPr>
        <w:t>header</w:t>
      </w:r>
      <w:r w:rsidR="00BB33F3" w:rsidRPr="00BB33F3">
        <w:t xml:space="preserve">, </w:t>
      </w:r>
      <w:r w:rsidR="00BB33F3">
        <w:rPr>
          <w:lang w:val="en-US"/>
        </w:rPr>
        <w:t>footer</w:t>
      </w:r>
      <w:r w:rsidR="00BB33F3" w:rsidRPr="00BB33F3">
        <w:t xml:space="preserve">, </w:t>
      </w:r>
      <w:r w:rsidR="00802977">
        <w:t>пост</w:t>
      </w:r>
      <w:r w:rsidR="00BB33F3">
        <w:t xml:space="preserve"> и </w:t>
      </w:r>
      <w:r w:rsidR="00802977">
        <w:t>сообщение</w:t>
      </w:r>
      <w:r w:rsidRPr="00BE386B">
        <w:t>.</w:t>
      </w:r>
      <w:r w:rsidR="00F357AA">
        <w:t xml:space="preserve"> Папка </w:t>
      </w:r>
      <w:r w:rsidR="00F357AA">
        <w:rPr>
          <w:lang w:val="en-US"/>
        </w:rPr>
        <w:t>models</w:t>
      </w:r>
      <w:r w:rsidR="00F357AA" w:rsidRPr="00F357AA">
        <w:t xml:space="preserve"> </w:t>
      </w:r>
      <w:r w:rsidR="00F357AA">
        <w:t>хранит модели пользовател</w:t>
      </w:r>
      <w:r w:rsidR="00802977">
        <w:t>я</w:t>
      </w:r>
      <w:r w:rsidR="00802977" w:rsidRPr="00802977">
        <w:t>,</w:t>
      </w:r>
      <w:r w:rsidR="00BB33F3">
        <w:t xml:space="preserve"> </w:t>
      </w:r>
      <w:r w:rsidR="00802977">
        <w:t>поста, сообщения, заявки</w:t>
      </w:r>
      <w:r w:rsidR="00F357AA">
        <w:t xml:space="preserve">. Папка </w:t>
      </w:r>
      <w:r w:rsidR="00F357AA">
        <w:rPr>
          <w:lang w:val="en-US"/>
        </w:rPr>
        <w:t>services</w:t>
      </w:r>
      <w:r w:rsidR="00F357AA" w:rsidRPr="00F357AA">
        <w:t xml:space="preserve"> </w:t>
      </w:r>
      <w:r w:rsidR="00F357AA">
        <w:t>хранит сервисы системы.</w:t>
      </w:r>
      <w:r w:rsidR="007B6F51" w:rsidRPr="007B6F51">
        <w:t xml:space="preserve"> </w:t>
      </w:r>
      <w:r w:rsidR="007B6F51">
        <w:t xml:space="preserve">В качестве </w:t>
      </w:r>
      <w:r w:rsidR="007B6F51" w:rsidRPr="007B6F51">
        <w:t>БД</w:t>
      </w:r>
      <w:r w:rsidR="007B6F51">
        <w:t xml:space="preserve"> </w:t>
      </w:r>
      <w:r w:rsidR="007B6F51" w:rsidRPr="007B6F51">
        <w:t xml:space="preserve">выступает файл </w:t>
      </w:r>
      <w:proofErr w:type="spellStart"/>
      <w:proofErr w:type="gramStart"/>
      <w:r w:rsidR="007B6F51" w:rsidRPr="007B6F51">
        <w:t>db.json</w:t>
      </w:r>
      <w:proofErr w:type="spellEnd"/>
      <w:proofErr w:type="gramEnd"/>
      <w:r w:rsidR="007B6F51">
        <w:t>, с которым будут</w:t>
      </w:r>
      <w:r w:rsidR="007B6F51" w:rsidRPr="007B6F51">
        <w:t xml:space="preserve"> </w:t>
      </w:r>
      <w:r w:rsidR="007B6F51">
        <w:t>взаимодействовать</w:t>
      </w:r>
      <w:r w:rsidR="007B6F51" w:rsidRPr="007B6F51">
        <w:t xml:space="preserve"> сервисы и прописанные в них методы.</w:t>
      </w:r>
    </w:p>
    <w:p w14:paraId="2D064FB0" w14:textId="2ECAB914" w:rsidR="002821B6" w:rsidRDefault="0077221F" w:rsidP="00E47E87">
      <w:pPr>
        <w:jc w:val="center"/>
      </w:pPr>
      <w:r>
        <w:rPr>
          <w:noProof/>
        </w:rPr>
        <w:drawing>
          <wp:inline distT="0" distB="0" distL="0" distR="0" wp14:anchorId="4D0DC047" wp14:editId="169915CB">
            <wp:extent cx="6054896" cy="25527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647" cy="255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DC71" w14:textId="77777777" w:rsidR="009B1C3C" w:rsidRDefault="009B1C3C" w:rsidP="009B1C3C">
      <w:pPr>
        <w:jc w:val="center"/>
      </w:pPr>
      <w:r>
        <w:t>Рис.1 – Описание модулей приложения</w:t>
      </w:r>
    </w:p>
    <w:p w14:paraId="3BB4BC29" w14:textId="4BB6E972" w:rsidR="009B1C3C" w:rsidRDefault="009B1C3C" w:rsidP="00B77477">
      <w:pPr>
        <w:jc w:val="both"/>
      </w:pPr>
    </w:p>
    <w:p w14:paraId="43269F6B" w14:textId="3BBEA004" w:rsidR="0077221F" w:rsidRDefault="0077221F" w:rsidP="00B77477">
      <w:pPr>
        <w:jc w:val="both"/>
      </w:pPr>
    </w:p>
    <w:p w14:paraId="1B0D929F" w14:textId="72BE9714" w:rsidR="0077221F" w:rsidRDefault="0077221F">
      <w:pPr>
        <w:spacing w:after="160" w:line="259" w:lineRule="auto"/>
      </w:pPr>
      <w:r>
        <w:br w:type="page"/>
      </w:r>
    </w:p>
    <w:p w14:paraId="14B6D8BF" w14:textId="147A08C7" w:rsidR="0077221F" w:rsidRDefault="00495941" w:rsidP="00B77477">
      <w:pPr>
        <w:jc w:val="both"/>
      </w:pPr>
      <w:r>
        <w:rPr>
          <w:noProof/>
        </w:rPr>
        <w:lastRenderedPageBreak/>
        <w:drawing>
          <wp:inline distT="0" distB="0" distL="0" distR="0" wp14:anchorId="024EFB34" wp14:editId="5C8FD20C">
            <wp:extent cx="5905500" cy="276225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33F5" w14:textId="0F42590A" w:rsidR="009B1C3C" w:rsidRDefault="0077221F" w:rsidP="00A93D23">
      <w:pPr>
        <w:jc w:val="center"/>
      </w:pPr>
      <w:r w:rsidRPr="0077221F">
        <w:t>Рис.</w:t>
      </w:r>
      <w:r w:rsidR="00A93D23">
        <w:t>2</w:t>
      </w:r>
      <w:r w:rsidRPr="0077221F">
        <w:t xml:space="preserve"> – Описание </w:t>
      </w:r>
      <w:r w:rsidR="00495941">
        <w:t xml:space="preserve">переходов </w:t>
      </w:r>
      <w:r w:rsidRPr="0077221F">
        <w:t>приложения</w:t>
      </w:r>
    </w:p>
    <w:p w14:paraId="530D0748" w14:textId="77777777" w:rsidR="009B1C3C" w:rsidRDefault="009B1C3C" w:rsidP="009B1C3C">
      <w:pPr>
        <w:pStyle w:val="1"/>
      </w:pPr>
      <w:bookmarkStart w:id="7" w:name="_Toc69133662"/>
      <w:r>
        <w:t>4. Руководство пользователя.</w:t>
      </w:r>
      <w:bookmarkEnd w:id="7"/>
    </w:p>
    <w:p w14:paraId="35DD47B9" w14:textId="77777777" w:rsidR="009B1C3C" w:rsidRDefault="009B1C3C" w:rsidP="009B1C3C">
      <w:pPr>
        <w:jc w:val="both"/>
      </w:pPr>
    </w:p>
    <w:p w14:paraId="051553A3" w14:textId="77777777" w:rsidR="009B1C3C" w:rsidRPr="00F3010B" w:rsidRDefault="00F3010B" w:rsidP="00F3010B">
      <w:pPr>
        <w:pStyle w:val="3"/>
      </w:pPr>
      <w:bookmarkStart w:id="8" w:name="_Toc69133663"/>
      <w:r>
        <w:t>4.1</w:t>
      </w:r>
      <w:r w:rsidR="009B1C3C" w:rsidRPr="009B1C3C">
        <w:t xml:space="preserve"> Назначение программы</w:t>
      </w:r>
      <w:bookmarkEnd w:id="8"/>
    </w:p>
    <w:p w14:paraId="1E363603" w14:textId="4A011B87" w:rsidR="009B1C3C" w:rsidRDefault="009B1C3C" w:rsidP="009B1C3C">
      <w:pPr>
        <w:jc w:val="both"/>
      </w:pPr>
      <w:r>
        <w:t xml:space="preserve">Веб - приложение предназначено для </w:t>
      </w:r>
      <w:r w:rsidR="008D0E2E">
        <w:t>переписки между пользователями.</w:t>
      </w:r>
      <w:r w:rsidR="00902E35">
        <w:t xml:space="preserve"> </w:t>
      </w:r>
      <w:r w:rsidR="008D0E2E">
        <w:t xml:space="preserve">Можно отправлять любому зарегистрированному пользователю </w:t>
      </w:r>
      <w:proofErr w:type="gramStart"/>
      <w:r w:rsidR="008D0E2E">
        <w:t>любое сообщение</w:t>
      </w:r>
      <w:proofErr w:type="gramEnd"/>
      <w:r w:rsidR="008D0E2E">
        <w:t xml:space="preserve"> и он сможет его увидеть, а также увидеть кто его отправил</w:t>
      </w:r>
      <w:r w:rsidR="00902E35">
        <w:t xml:space="preserve">. </w:t>
      </w:r>
      <w:r w:rsidR="008D0E2E">
        <w:t>У каждого пользователя свой профиль, который можно изменить или удалить на странице настроек</w:t>
      </w:r>
      <w:r w:rsidR="0085591F">
        <w:t>.</w:t>
      </w:r>
      <w:r w:rsidR="00740222">
        <w:t xml:space="preserve"> Можно добавить</w:t>
      </w:r>
      <w:r w:rsidR="00740222" w:rsidRPr="00740222">
        <w:t>/</w:t>
      </w:r>
      <w:r w:rsidR="00740222">
        <w:t>изменить фото, дополнительную информацию о себе. Можно изменить имя, почту и пароль.</w:t>
      </w:r>
      <w:r w:rsidR="0085591F">
        <w:t xml:space="preserve"> Есть </w:t>
      </w:r>
      <w:r w:rsidR="008E0334">
        <w:t>функци</w:t>
      </w:r>
      <w:r w:rsidR="008D0E2E">
        <w:t xml:space="preserve">я </w:t>
      </w:r>
      <w:r w:rsidR="008E0334">
        <w:t xml:space="preserve">сортировки </w:t>
      </w:r>
      <w:r w:rsidR="008D0E2E">
        <w:t>анкет</w:t>
      </w:r>
      <w:r w:rsidR="008E0334">
        <w:t xml:space="preserve"> </w:t>
      </w:r>
      <w:r w:rsidR="00902E35">
        <w:t xml:space="preserve">по алфавиту </w:t>
      </w:r>
      <w:r w:rsidR="008E0334">
        <w:t>для более удобного поиска</w:t>
      </w:r>
      <w:r w:rsidR="00185857">
        <w:t xml:space="preserve"> внутри сайта</w:t>
      </w:r>
      <w:r w:rsidR="0085591F">
        <w:t>.</w:t>
      </w:r>
    </w:p>
    <w:p w14:paraId="20C2C17F" w14:textId="77777777" w:rsidR="009B1C3C" w:rsidRDefault="009B1C3C" w:rsidP="009B1C3C">
      <w:pPr>
        <w:jc w:val="both"/>
      </w:pPr>
    </w:p>
    <w:p w14:paraId="6A85E5A6" w14:textId="77777777" w:rsidR="009B1C3C" w:rsidRPr="009B1C3C" w:rsidRDefault="009B1C3C" w:rsidP="00F3010B">
      <w:pPr>
        <w:pStyle w:val="3"/>
      </w:pPr>
      <w:bookmarkStart w:id="9" w:name="_Toc69133664"/>
      <w:r w:rsidRPr="009B1C3C">
        <w:t>4.2. Описание интерфейса.</w:t>
      </w:r>
      <w:bookmarkEnd w:id="9"/>
    </w:p>
    <w:p w14:paraId="0E7048B0" w14:textId="77777777" w:rsidR="00232FEC" w:rsidRDefault="009B1C3C" w:rsidP="009B1C3C">
      <w:pPr>
        <w:jc w:val="both"/>
      </w:pPr>
      <w:r>
        <w:t xml:space="preserve">При первом запуске приложения пользователь видит </w:t>
      </w:r>
      <w:r w:rsidR="00AC4EE8">
        <w:t>страницу с</w:t>
      </w:r>
      <w:r w:rsidR="003E369B" w:rsidRPr="003E369B">
        <w:t xml:space="preserve"> </w:t>
      </w:r>
      <w:r w:rsidR="003E369B">
        <w:t>турами</w:t>
      </w:r>
      <w:r w:rsidR="00AC4EE8">
        <w:t>, а также</w:t>
      </w:r>
      <w:r w:rsidR="001F7766">
        <w:t xml:space="preserve"> в шапке</w:t>
      </w:r>
      <w:r w:rsidR="00AC4EE8">
        <w:t xml:space="preserve"> кнопки «Вход» и «Регистрация». </w:t>
      </w:r>
    </w:p>
    <w:p w14:paraId="38E41E02" w14:textId="77777777" w:rsidR="00232FEC" w:rsidRDefault="00AC4EE8" w:rsidP="009B1C3C">
      <w:pPr>
        <w:jc w:val="both"/>
      </w:pPr>
      <w:r>
        <w:t>Ч</w:t>
      </w:r>
      <w:r w:rsidR="009B1C3C">
        <w:t>тобы войти в систему</w:t>
      </w:r>
      <w:r>
        <w:t xml:space="preserve"> и получить </w:t>
      </w:r>
      <w:r w:rsidR="00491D3B">
        <w:t xml:space="preserve">возможность </w:t>
      </w:r>
      <w:r w:rsidR="003E369B">
        <w:t>записаться на нужные туры</w:t>
      </w:r>
      <w:r w:rsidR="009B1C3C">
        <w:t xml:space="preserve">, нужно либо </w:t>
      </w:r>
      <w:r>
        <w:t>зарегистрироваться,</w:t>
      </w:r>
      <w:r w:rsidR="009B1C3C">
        <w:t xml:space="preserve"> </w:t>
      </w:r>
      <w:r>
        <w:t>либо</w:t>
      </w:r>
      <w:r w:rsidR="009B1C3C">
        <w:t xml:space="preserve"> </w:t>
      </w:r>
      <w:r>
        <w:t>авторизоваться</w:t>
      </w:r>
      <w:r w:rsidR="001F7766">
        <w:t>.</w:t>
      </w:r>
      <w:r w:rsidR="009B1C3C">
        <w:t xml:space="preserve"> </w:t>
      </w:r>
    </w:p>
    <w:p w14:paraId="2DC7FA35" w14:textId="04A13E6A" w:rsidR="00CA5E65" w:rsidRDefault="009B1C3C" w:rsidP="009B1C3C">
      <w:pPr>
        <w:jc w:val="both"/>
      </w:pPr>
      <w:r>
        <w:t>После</w:t>
      </w:r>
      <w:r w:rsidR="00CA5E65">
        <w:t xml:space="preserve"> успешной а</w:t>
      </w:r>
      <w:r w:rsidR="003E369B">
        <w:t xml:space="preserve">утентификации </w:t>
      </w:r>
      <w:r>
        <w:t>пользовател</w:t>
      </w:r>
      <w:r w:rsidR="001F7766">
        <w:t xml:space="preserve">я отправляет обратно на главную страницу, </w:t>
      </w:r>
      <w:r w:rsidR="00491D3B">
        <w:t xml:space="preserve">где теперь у </w:t>
      </w:r>
      <w:r w:rsidR="003E369B">
        <w:t>туров</w:t>
      </w:r>
      <w:r w:rsidR="00491D3B">
        <w:t xml:space="preserve"> </w:t>
      </w:r>
      <w:r w:rsidR="003E369B">
        <w:t>включились</w:t>
      </w:r>
      <w:r w:rsidR="00491D3B">
        <w:t xml:space="preserve"> </w:t>
      </w:r>
      <w:r w:rsidR="003E369B">
        <w:t>кнопки записи</w:t>
      </w:r>
      <w:r w:rsidR="00491D3B">
        <w:t xml:space="preserve">. В шапке </w:t>
      </w:r>
      <w:r w:rsidR="003E369B">
        <w:t>появились</w:t>
      </w:r>
      <w:r w:rsidR="00491D3B">
        <w:t xml:space="preserve"> кнопк</w:t>
      </w:r>
      <w:r w:rsidR="003E369B">
        <w:t>и:</w:t>
      </w:r>
      <w:r w:rsidR="00491D3B">
        <w:t xml:space="preserve"> </w:t>
      </w:r>
      <w:r w:rsidR="003E369B">
        <w:t>чат с админом, уведомления, имя пользователя, кнопка выхода</w:t>
      </w:r>
      <w:r w:rsidR="00491D3B">
        <w:t xml:space="preserve">. </w:t>
      </w:r>
      <w:r w:rsidR="003E369B">
        <w:t>Кнопка уведомлений показывает сколько в данный момент их есть у пользователя.</w:t>
      </w:r>
    </w:p>
    <w:p w14:paraId="5F640233" w14:textId="4B3812AE" w:rsidR="00945DA1" w:rsidRDefault="00945DA1" w:rsidP="009B1C3C">
      <w:pPr>
        <w:jc w:val="both"/>
      </w:pPr>
      <w:r>
        <w:t>На страницу чата можно обратиться к админу. На странице уведомлений написаны имеющиеся изменения заявок.</w:t>
      </w:r>
    </w:p>
    <w:p w14:paraId="413172B4" w14:textId="210A46E6" w:rsidR="000814C0" w:rsidRDefault="000814C0" w:rsidP="009B1C3C">
      <w:pPr>
        <w:jc w:val="both"/>
      </w:pPr>
    </w:p>
    <w:p w14:paraId="6538ED9D" w14:textId="6A1FD774" w:rsidR="00232FEC" w:rsidRPr="00015055" w:rsidRDefault="000814C0" w:rsidP="009B1C3C">
      <w:pPr>
        <w:jc w:val="both"/>
      </w:pPr>
      <w:r>
        <w:t>У админа страница чата выглядит иначе. Перечислены все пользователи, можно открыть чат с каждым из них. Имеется сортировка пользовательских чатов по количеству сообщений.</w:t>
      </w:r>
      <w:r w:rsidR="00232FEC" w:rsidRPr="00015055">
        <w:t xml:space="preserve"> </w:t>
      </w:r>
    </w:p>
    <w:p w14:paraId="629959E6" w14:textId="61152B71" w:rsidR="00232FEC" w:rsidRDefault="00232FEC" w:rsidP="009B1C3C">
      <w:pPr>
        <w:jc w:val="both"/>
      </w:pPr>
      <w:r>
        <w:t xml:space="preserve">Админ имеет возможность редактировать посты и заявки. Для этого созданы отдельные страницы-менеджеры. Выбор одной из них делается на странице ссылок </w:t>
      </w:r>
      <w:proofErr w:type="gramStart"/>
      <w:r>
        <w:t>на менеджеры</w:t>
      </w:r>
      <w:proofErr w:type="gramEnd"/>
      <w:r>
        <w:t>.</w:t>
      </w:r>
    </w:p>
    <w:p w14:paraId="04308471" w14:textId="61BEACFA" w:rsidR="00232FEC" w:rsidRDefault="00232FEC" w:rsidP="009B1C3C">
      <w:pPr>
        <w:jc w:val="both"/>
      </w:pPr>
      <w:r>
        <w:t>Страница редактирования постов позволяет создать новый тур или изменить</w:t>
      </w:r>
      <w:r w:rsidRPr="00232FEC">
        <w:t>/</w:t>
      </w:r>
      <w:r>
        <w:t>удалить существующий.</w:t>
      </w:r>
    </w:p>
    <w:p w14:paraId="6AFEE875" w14:textId="70B8E3B1" w:rsidR="00232FEC" w:rsidRPr="00232FEC" w:rsidRDefault="00232FEC" w:rsidP="009B1C3C">
      <w:pPr>
        <w:jc w:val="both"/>
      </w:pPr>
      <w:r>
        <w:t>Страница редактирования заявок позволяет изменить тур в заявке на другой</w:t>
      </w:r>
      <w:r w:rsidR="00352272">
        <w:t xml:space="preserve"> или удалить заявку.</w:t>
      </w:r>
    </w:p>
    <w:p w14:paraId="6BD6821E" w14:textId="1D2B24EE" w:rsidR="00CA5E65" w:rsidRDefault="00A93D23" w:rsidP="00CA5E65">
      <w:pPr>
        <w:jc w:val="center"/>
      </w:pPr>
      <w:r>
        <w:rPr>
          <w:noProof/>
        </w:rPr>
        <w:lastRenderedPageBreak/>
        <w:drawing>
          <wp:inline distT="0" distB="0" distL="0" distR="0" wp14:anchorId="1B347B61" wp14:editId="476E0590">
            <wp:extent cx="2790825" cy="2657475"/>
            <wp:effectExtent l="0" t="0" r="952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A1F3" w14:textId="68BA1B0D" w:rsidR="00CA5E65" w:rsidRDefault="00CA5E65" w:rsidP="00CA5E65">
      <w:pPr>
        <w:jc w:val="center"/>
      </w:pPr>
      <w:r>
        <w:t>Рис.</w:t>
      </w:r>
      <w:r w:rsidR="00180FBB">
        <w:rPr>
          <w:lang w:val="en-US"/>
        </w:rPr>
        <w:t>3</w:t>
      </w:r>
      <w:r>
        <w:t xml:space="preserve"> – Страница с формой авторизации</w:t>
      </w:r>
    </w:p>
    <w:p w14:paraId="17054C20" w14:textId="77777777" w:rsidR="00A93D23" w:rsidRDefault="00A93D23" w:rsidP="00CA5E65">
      <w:pPr>
        <w:jc w:val="center"/>
      </w:pPr>
    </w:p>
    <w:p w14:paraId="0D33B43B" w14:textId="7BC662C6" w:rsidR="00CA5E65" w:rsidRDefault="00A93D23" w:rsidP="00CA5E65">
      <w:pPr>
        <w:jc w:val="center"/>
      </w:pPr>
      <w:r>
        <w:rPr>
          <w:noProof/>
        </w:rPr>
        <w:drawing>
          <wp:inline distT="0" distB="0" distL="0" distR="0" wp14:anchorId="04C840D1" wp14:editId="116B4135">
            <wp:extent cx="2667000" cy="3952875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03D1" w14:textId="494F60FD" w:rsidR="00CA5E65" w:rsidRDefault="00CA5E65" w:rsidP="00CA5E65">
      <w:pPr>
        <w:jc w:val="center"/>
      </w:pPr>
      <w:r>
        <w:t>Рис.</w:t>
      </w:r>
      <w:r w:rsidR="00180FBB">
        <w:rPr>
          <w:lang w:val="en-US"/>
        </w:rPr>
        <w:t>4</w:t>
      </w:r>
      <w:r>
        <w:t xml:space="preserve"> – Страница с формой регистрации</w:t>
      </w:r>
    </w:p>
    <w:p w14:paraId="2A4F372D" w14:textId="3C0477D7" w:rsidR="00812821" w:rsidRDefault="00812821" w:rsidP="00CA5E65">
      <w:pPr>
        <w:jc w:val="center"/>
      </w:pPr>
    </w:p>
    <w:p w14:paraId="12763951" w14:textId="01A85456" w:rsidR="00812821" w:rsidRDefault="00812821" w:rsidP="00CA5E6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613F14" wp14:editId="2A117A72">
            <wp:extent cx="5940425" cy="86360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7C3" w14:textId="636F2316" w:rsidR="00812821" w:rsidRPr="00180FBB" w:rsidRDefault="00180FBB" w:rsidP="00CA5E65">
      <w:pPr>
        <w:jc w:val="center"/>
      </w:pPr>
      <w:r w:rsidRPr="00180FBB">
        <w:t xml:space="preserve">Рис.5 – Страница </w:t>
      </w:r>
      <w:r>
        <w:t>у</w:t>
      </w:r>
      <w:r w:rsidR="00A30034">
        <w:t>ведомлений</w:t>
      </w:r>
    </w:p>
    <w:p w14:paraId="5DD0FE16" w14:textId="77777777" w:rsidR="00812821" w:rsidRPr="00180FBB" w:rsidRDefault="00812821" w:rsidP="00CA5E65">
      <w:pPr>
        <w:jc w:val="center"/>
      </w:pPr>
    </w:p>
    <w:p w14:paraId="576F97FF" w14:textId="35B08861" w:rsidR="00812821" w:rsidRDefault="00812821" w:rsidP="00CA5E6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3F9366" wp14:editId="26B17A2A">
            <wp:extent cx="5940425" cy="88328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5975" w14:textId="5F28CD2A" w:rsidR="00812821" w:rsidRPr="00A30034" w:rsidRDefault="00A30034" w:rsidP="00CA5E65">
      <w:pPr>
        <w:jc w:val="center"/>
      </w:pPr>
      <w:r w:rsidRPr="00A30034">
        <w:t>Рис.</w:t>
      </w:r>
      <w:r>
        <w:t>6</w:t>
      </w:r>
      <w:r w:rsidRPr="00A30034">
        <w:t xml:space="preserve"> – </w:t>
      </w:r>
      <w:r>
        <w:t>Чат у пользователя</w:t>
      </w:r>
      <w:r w:rsidR="00DF0E60">
        <w:t xml:space="preserve"> </w:t>
      </w:r>
      <w:r>
        <w:t>с админом</w:t>
      </w:r>
    </w:p>
    <w:p w14:paraId="7D1D2E3B" w14:textId="77777777" w:rsidR="006A5C63" w:rsidRDefault="006A5C63" w:rsidP="0085591F"/>
    <w:p w14:paraId="63838E4F" w14:textId="3042C2F5" w:rsidR="00CA5E65" w:rsidRDefault="00A93D23" w:rsidP="00E47E87">
      <w:pPr>
        <w:jc w:val="center"/>
      </w:pPr>
      <w:r>
        <w:rPr>
          <w:noProof/>
        </w:rPr>
        <w:lastRenderedPageBreak/>
        <w:drawing>
          <wp:inline distT="0" distB="0" distL="0" distR="0" wp14:anchorId="1D9301F6" wp14:editId="3631D19A">
            <wp:extent cx="5940425" cy="2933065"/>
            <wp:effectExtent l="0" t="0" r="3175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0BD2" w14:textId="1869909A" w:rsidR="00A93D23" w:rsidRPr="00A93D23" w:rsidRDefault="00A93D23" w:rsidP="00E47E8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DD31F3" wp14:editId="563FC878">
            <wp:extent cx="5940425" cy="306959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56B9" w14:textId="3B02101B" w:rsidR="00CA5E65" w:rsidRDefault="00CA5E65" w:rsidP="00CA5E65">
      <w:pPr>
        <w:jc w:val="center"/>
      </w:pPr>
      <w:r>
        <w:t>Рис.</w:t>
      </w:r>
      <w:r w:rsidR="00A30034">
        <w:t>7</w:t>
      </w:r>
      <w:r>
        <w:t xml:space="preserve"> – Главная страница</w:t>
      </w:r>
    </w:p>
    <w:p w14:paraId="53C6D1DF" w14:textId="77777777" w:rsidR="00CA5E65" w:rsidRDefault="00CA5E65" w:rsidP="009B1C3C">
      <w:pPr>
        <w:jc w:val="both"/>
      </w:pPr>
    </w:p>
    <w:p w14:paraId="0D6E299D" w14:textId="47C359CF" w:rsidR="00CA5E65" w:rsidRDefault="00A93D23" w:rsidP="006A5C63">
      <w:pPr>
        <w:jc w:val="center"/>
      </w:pPr>
      <w:r>
        <w:rPr>
          <w:noProof/>
        </w:rPr>
        <w:drawing>
          <wp:inline distT="0" distB="0" distL="0" distR="0" wp14:anchorId="2C593C95" wp14:editId="7675E68F">
            <wp:extent cx="2924175" cy="666750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1818" w14:textId="68C536F0" w:rsidR="006A5C63" w:rsidRPr="009B19DC" w:rsidRDefault="004C6F21" w:rsidP="006A5C63">
      <w:pPr>
        <w:jc w:val="center"/>
        <w:rPr>
          <w:lang w:val="en-US"/>
        </w:rPr>
      </w:pPr>
      <w:r>
        <w:t>Рис.</w:t>
      </w:r>
      <w:r w:rsidR="00A30034">
        <w:t>8</w:t>
      </w:r>
      <w:r w:rsidR="006A5C63">
        <w:t xml:space="preserve"> – </w:t>
      </w:r>
      <w:r w:rsidR="00A30034">
        <w:t>Кнопки пользователя</w:t>
      </w:r>
    </w:p>
    <w:p w14:paraId="4D8C2310" w14:textId="77777777" w:rsidR="00CA5E65" w:rsidRDefault="00CA5E65" w:rsidP="009B1C3C">
      <w:pPr>
        <w:jc w:val="both"/>
      </w:pPr>
    </w:p>
    <w:p w14:paraId="142A0E8F" w14:textId="01CD9C88" w:rsidR="009E64C8" w:rsidRDefault="00945DA1" w:rsidP="0061398A">
      <w:pPr>
        <w:jc w:val="center"/>
      </w:pPr>
      <w:r>
        <w:rPr>
          <w:noProof/>
        </w:rPr>
        <w:drawing>
          <wp:inline distT="0" distB="0" distL="0" distR="0" wp14:anchorId="47FABB69" wp14:editId="78F49937">
            <wp:extent cx="2352675" cy="67627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2D16" w14:textId="56D059C3" w:rsidR="004C6F21" w:rsidRPr="009B19DC" w:rsidRDefault="004C6F21" w:rsidP="004C6F21">
      <w:pPr>
        <w:jc w:val="center"/>
      </w:pPr>
      <w:r>
        <w:t>Рис</w:t>
      </w:r>
      <w:r w:rsidR="00A30034">
        <w:t>.9</w:t>
      </w:r>
      <w:r>
        <w:t xml:space="preserve"> – </w:t>
      </w:r>
      <w:r w:rsidR="00A30034">
        <w:t>Кнопки админа</w:t>
      </w:r>
    </w:p>
    <w:p w14:paraId="5937741E" w14:textId="402CFD8C" w:rsidR="004C6F21" w:rsidRDefault="000814C0" w:rsidP="009B1C3C">
      <w:pPr>
        <w:jc w:val="both"/>
      </w:pPr>
      <w:r>
        <w:rPr>
          <w:noProof/>
        </w:rPr>
        <w:drawing>
          <wp:inline distT="0" distB="0" distL="0" distR="0" wp14:anchorId="1907C6EB" wp14:editId="3CAD51BA">
            <wp:extent cx="5940425" cy="135636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129C" w14:textId="4639BC58" w:rsidR="000814C0" w:rsidRDefault="00A30034" w:rsidP="00A30034">
      <w:pPr>
        <w:jc w:val="center"/>
      </w:pPr>
      <w:r w:rsidRPr="00A30034">
        <w:t>Рис.</w:t>
      </w:r>
      <w:r>
        <w:t>10</w:t>
      </w:r>
      <w:r w:rsidRPr="00A30034">
        <w:t xml:space="preserve"> – </w:t>
      </w:r>
      <w:r>
        <w:t>Чат админа</w:t>
      </w:r>
      <w:r w:rsidR="00D344B6">
        <w:t xml:space="preserve"> и пользователи</w:t>
      </w:r>
    </w:p>
    <w:p w14:paraId="1338D0D2" w14:textId="77777777" w:rsidR="00A30034" w:rsidRDefault="00A30034" w:rsidP="009B1C3C">
      <w:pPr>
        <w:jc w:val="both"/>
      </w:pPr>
    </w:p>
    <w:p w14:paraId="4552B68D" w14:textId="60250FA1" w:rsidR="000814C0" w:rsidRDefault="000814C0" w:rsidP="009B1C3C">
      <w:pPr>
        <w:jc w:val="both"/>
      </w:pPr>
      <w:r>
        <w:rPr>
          <w:noProof/>
        </w:rPr>
        <w:drawing>
          <wp:inline distT="0" distB="0" distL="0" distR="0" wp14:anchorId="70CB6129" wp14:editId="2D275FF2">
            <wp:extent cx="5940425" cy="1045845"/>
            <wp:effectExtent l="0" t="0" r="3175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8323" w14:textId="63B6354C" w:rsidR="000814C0" w:rsidRDefault="00A30034" w:rsidP="00A30034">
      <w:pPr>
        <w:jc w:val="center"/>
      </w:pPr>
      <w:r w:rsidRPr="00A30034">
        <w:t>Рис.</w:t>
      </w:r>
      <w:r w:rsidR="00937C49">
        <w:t>11</w:t>
      </w:r>
      <w:r w:rsidRPr="00A30034">
        <w:t xml:space="preserve"> – </w:t>
      </w:r>
      <w:r>
        <w:t>Чат админа</w:t>
      </w:r>
      <w:r w:rsidR="00DF0E60">
        <w:t xml:space="preserve"> </w:t>
      </w:r>
      <w:r>
        <w:t>с пользователем</w:t>
      </w:r>
    </w:p>
    <w:p w14:paraId="602792FA" w14:textId="77777777" w:rsidR="00937C49" w:rsidRDefault="00937C49" w:rsidP="00A30034">
      <w:pPr>
        <w:jc w:val="center"/>
      </w:pPr>
    </w:p>
    <w:p w14:paraId="3A0461D8" w14:textId="67B16E3B" w:rsidR="000814C0" w:rsidRDefault="000814C0" w:rsidP="009B1C3C">
      <w:pPr>
        <w:jc w:val="both"/>
      </w:pPr>
      <w:r>
        <w:rPr>
          <w:noProof/>
        </w:rPr>
        <w:drawing>
          <wp:inline distT="0" distB="0" distL="0" distR="0" wp14:anchorId="05456998" wp14:editId="2A9CFD82">
            <wp:extent cx="4886325" cy="4933334"/>
            <wp:effectExtent l="0" t="0" r="0" b="63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6715" cy="493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15D7" w14:textId="55ED3517" w:rsidR="00937C49" w:rsidRDefault="00F12EED" w:rsidP="00937C49">
      <w:pPr>
        <w:jc w:val="center"/>
      </w:pPr>
      <w:r w:rsidRPr="00F12EED">
        <w:t>Рис.</w:t>
      </w:r>
      <w:r w:rsidR="00937C49">
        <w:t>12</w:t>
      </w:r>
      <w:r w:rsidRPr="00F12EED">
        <w:t xml:space="preserve"> – Страница </w:t>
      </w:r>
      <w:r>
        <w:t>выбора менеджер</w:t>
      </w:r>
      <w:r w:rsidR="00937C49">
        <w:t>а</w:t>
      </w:r>
    </w:p>
    <w:p w14:paraId="3ADFC236" w14:textId="0E29E237" w:rsidR="000814C0" w:rsidRDefault="000814C0" w:rsidP="009B1C3C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5366E5" wp14:editId="7F417B73">
            <wp:extent cx="5940425" cy="357060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2022" w14:textId="32BAB033" w:rsidR="000814C0" w:rsidRPr="00B1259D" w:rsidRDefault="00B1259D" w:rsidP="00B1259D">
      <w:pPr>
        <w:jc w:val="center"/>
      </w:pPr>
      <w:proofErr w:type="spellStart"/>
      <w:r w:rsidRPr="00B1259D">
        <w:rPr>
          <w:lang w:val="en-US"/>
        </w:rPr>
        <w:t>Рис</w:t>
      </w:r>
      <w:proofErr w:type="spellEnd"/>
      <w:r w:rsidRPr="00B1259D">
        <w:rPr>
          <w:lang w:val="en-US"/>
        </w:rPr>
        <w:t>.</w:t>
      </w:r>
      <w:r w:rsidR="00937C49">
        <w:t>13</w:t>
      </w:r>
      <w:r w:rsidRPr="00B1259D">
        <w:rPr>
          <w:lang w:val="en-US"/>
        </w:rPr>
        <w:t xml:space="preserve"> – </w:t>
      </w:r>
      <w:proofErr w:type="spellStart"/>
      <w:r w:rsidRPr="00B1259D">
        <w:rPr>
          <w:lang w:val="en-US"/>
        </w:rPr>
        <w:t>Страница</w:t>
      </w:r>
      <w:proofErr w:type="spellEnd"/>
      <w:r w:rsidRPr="00B1259D">
        <w:rPr>
          <w:lang w:val="en-US"/>
        </w:rPr>
        <w:t xml:space="preserve"> </w:t>
      </w:r>
      <w:r>
        <w:t>менеджера постов</w:t>
      </w:r>
    </w:p>
    <w:p w14:paraId="46E3D606" w14:textId="77777777" w:rsidR="00B1259D" w:rsidRDefault="00B1259D" w:rsidP="009B1C3C">
      <w:pPr>
        <w:jc w:val="both"/>
        <w:rPr>
          <w:lang w:val="en-US"/>
        </w:rPr>
      </w:pPr>
    </w:p>
    <w:p w14:paraId="0C273EFC" w14:textId="5FFAEFE3" w:rsidR="000814C0" w:rsidRDefault="000814C0" w:rsidP="009B1C3C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97ECDB1" wp14:editId="590CED5D">
            <wp:extent cx="5940425" cy="1466215"/>
            <wp:effectExtent l="0" t="0" r="3175" b="63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AEE8" w14:textId="3DD5F0D4" w:rsidR="000814C0" w:rsidRPr="00B1259D" w:rsidRDefault="00B1259D" w:rsidP="00B1259D">
      <w:pPr>
        <w:jc w:val="center"/>
      </w:pPr>
      <w:r w:rsidRPr="00015055">
        <w:t>Рис.</w:t>
      </w:r>
      <w:r w:rsidR="00937C49">
        <w:t>14</w:t>
      </w:r>
      <w:r w:rsidRPr="00015055">
        <w:t xml:space="preserve"> – Страница </w:t>
      </w:r>
      <w:r>
        <w:t>менеджера заявок</w:t>
      </w:r>
    </w:p>
    <w:p w14:paraId="39EE0536" w14:textId="77777777" w:rsidR="000814C0" w:rsidRPr="00015055" w:rsidRDefault="000814C0" w:rsidP="009B1C3C">
      <w:pPr>
        <w:jc w:val="both"/>
      </w:pPr>
    </w:p>
    <w:p w14:paraId="29A582B3" w14:textId="77777777" w:rsidR="00F3010B" w:rsidRDefault="00F3010B" w:rsidP="00F3010B">
      <w:pPr>
        <w:pStyle w:val="1"/>
      </w:pPr>
      <w:bookmarkStart w:id="10" w:name="_Toc69133665"/>
      <w:r>
        <w:t>5. Руководство программиста.</w:t>
      </w:r>
      <w:bookmarkEnd w:id="10"/>
      <w:r>
        <w:t xml:space="preserve"> </w:t>
      </w:r>
    </w:p>
    <w:p w14:paraId="4D93C752" w14:textId="77777777" w:rsidR="009E64C8" w:rsidRDefault="00F3010B" w:rsidP="00F3010B">
      <w:pPr>
        <w:pStyle w:val="3"/>
      </w:pPr>
      <w:bookmarkStart w:id="11" w:name="_Toc69133666"/>
      <w:r>
        <w:t>5</w:t>
      </w:r>
      <w:r w:rsidR="009E64C8">
        <w:t>.1</w:t>
      </w:r>
      <w:r>
        <w:t xml:space="preserve">. </w:t>
      </w:r>
      <w:r w:rsidR="009E64C8">
        <w:t>Организация ввода данных в программу и вывода результатов</w:t>
      </w:r>
      <w:bookmarkEnd w:id="11"/>
    </w:p>
    <w:p w14:paraId="39527AC4" w14:textId="77777777" w:rsidR="009E64C8" w:rsidRDefault="009E64C8" w:rsidP="009E64C8">
      <w:pPr>
        <w:jc w:val="both"/>
      </w:pPr>
      <w:r>
        <w:t>Данные в программу поступают от по</w:t>
      </w:r>
      <w:r w:rsidR="00B30793">
        <w:t xml:space="preserve">льзователя путем </w:t>
      </w:r>
      <w:r w:rsidR="006F5B4F">
        <w:t>ввода ин</w:t>
      </w:r>
      <w:r>
        <w:t>формации на страницах сайта в предназначенные для этого формы.</w:t>
      </w:r>
    </w:p>
    <w:p w14:paraId="2C3C9336" w14:textId="77777777" w:rsidR="009E64C8" w:rsidRDefault="009E64C8" w:rsidP="009E64C8">
      <w:pPr>
        <w:jc w:val="both"/>
      </w:pPr>
      <w:r>
        <w:t>Вывод информации происходит на страницах сайта в предназначенные для этого блоки.</w:t>
      </w:r>
    </w:p>
    <w:p w14:paraId="2AE84893" w14:textId="77777777" w:rsidR="00F3010B" w:rsidRDefault="00F3010B" w:rsidP="009E64C8">
      <w:pPr>
        <w:jc w:val="both"/>
      </w:pPr>
    </w:p>
    <w:p w14:paraId="2C34ED98" w14:textId="77777777" w:rsidR="009E64C8" w:rsidRDefault="00F3010B" w:rsidP="00F3010B">
      <w:pPr>
        <w:pStyle w:val="3"/>
      </w:pPr>
      <w:bookmarkStart w:id="12" w:name="_Toc69133667"/>
      <w:r>
        <w:t>5</w:t>
      </w:r>
      <w:r w:rsidR="009E64C8">
        <w:t>.2</w:t>
      </w:r>
      <w:r>
        <w:t>.</w:t>
      </w:r>
      <w:r w:rsidR="009E64C8">
        <w:t xml:space="preserve"> Структура сайта</w:t>
      </w:r>
      <w:bookmarkEnd w:id="12"/>
    </w:p>
    <w:p w14:paraId="058BB0EC" w14:textId="77777777" w:rsidR="009E64C8" w:rsidRPr="00D3536D" w:rsidRDefault="009E64C8" w:rsidP="009E64C8">
      <w:pPr>
        <w:jc w:val="both"/>
      </w:pPr>
      <w:r>
        <w:t xml:space="preserve">Проект </w:t>
      </w:r>
      <w:r w:rsidR="006F5B4F">
        <w:t>состоит из следующих основных директорий</w:t>
      </w:r>
      <w:r>
        <w:t xml:space="preserve"> – e2e, </w:t>
      </w:r>
      <w:proofErr w:type="spellStart"/>
      <w:r>
        <w:t>node_modules</w:t>
      </w:r>
      <w:proofErr w:type="spellEnd"/>
      <w:r>
        <w:t xml:space="preserve">, </w:t>
      </w:r>
      <w:proofErr w:type="spellStart"/>
      <w:r>
        <w:t>src</w:t>
      </w:r>
      <w:proofErr w:type="spellEnd"/>
      <w:r>
        <w:t>.</w:t>
      </w:r>
    </w:p>
    <w:p w14:paraId="5B0EF2E6" w14:textId="77777777" w:rsidR="00B904EB" w:rsidRPr="00D3536D" w:rsidRDefault="00B904EB" w:rsidP="009E64C8">
      <w:pPr>
        <w:jc w:val="both"/>
      </w:pPr>
    </w:p>
    <w:p w14:paraId="67893EFD" w14:textId="77777777" w:rsidR="002079CD" w:rsidRPr="002079CD" w:rsidRDefault="002079CD" w:rsidP="002079CD">
      <w:pPr>
        <w:jc w:val="both"/>
      </w:pPr>
      <w:r w:rsidRPr="002079CD">
        <w:rPr>
          <w:i/>
        </w:rPr>
        <w:t>е2е</w:t>
      </w:r>
      <w:r w:rsidRPr="002079CD">
        <w:t xml:space="preserve"> – в ней находятся определённые файлы, отвечающие за тестирование </w:t>
      </w:r>
      <w:r>
        <w:t>приложения</w:t>
      </w:r>
    </w:p>
    <w:p w14:paraId="17425D29" w14:textId="77777777" w:rsidR="00D32F44" w:rsidRPr="002079CD" w:rsidRDefault="002079CD" w:rsidP="002079CD">
      <w:pPr>
        <w:jc w:val="both"/>
      </w:pPr>
      <w:r w:rsidRPr="002079CD">
        <w:rPr>
          <w:i/>
          <w:lang w:val="en-US"/>
        </w:rPr>
        <w:t>node</w:t>
      </w:r>
      <w:r w:rsidRPr="002079CD">
        <w:rPr>
          <w:i/>
        </w:rPr>
        <w:t>_</w:t>
      </w:r>
      <w:r w:rsidRPr="002079CD">
        <w:rPr>
          <w:i/>
          <w:lang w:val="en-US"/>
        </w:rPr>
        <w:t>modules</w:t>
      </w:r>
      <w:r w:rsidRPr="002079CD">
        <w:t xml:space="preserve"> – содержит все пакеты</w:t>
      </w:r>
      <w:r>
        <w:t xml:space="preserve"> и библиотеки</w:t>
      </w:r>
      <w:r w:rsidRPr="002079CD">
        <w:t>, необходимые для работы приложения</w:t>
      </w:r>
    </w:p>
    <w:p w14:paraId="67FC9AED" w14:textId="77777777" w:rsidR="009E64C8" w:rsidRDefault="00C47997" w:rsidP="009E64C8">
      <w:pPr>
        <w:jc w:val="both"/>
      </w:pPr>
      <w:r w:rsidRPr="00C47997">
        <w:rPr>
          <w:i/>
          <w:lang w:val="en-US"/>
        </w:rPr>
        <w:t>s</w:t>
      </w:r>
      <w:proofErr w:type="spellStart"/>
      <w:r w:rsidR="009E64C8" w:rsidRPr="00C47997">
        <w:rPr>
          <w:i/>
        </w:rPr>
        <w:t>rc</w:t>
      </w:r>
      <w:proofErr w:type="spellEnd"/>
      <w:r w:rsidR="009E64C8">
        <w:t xml:space="preserve"> </w:t>
      </w:r>
      <w:r w:rsidR="002079CD">
        <w:t xml:space="preserve">- </w:t>
      </w:r>
      <w:r w:rsidR="009E64C8">
        <w:t>содержит</w:t>
      </w:r>
      <w:r w:rsidR="002079CD">
        <w:t xml:space="preserve"> весь исходный код приложения</w:t>
      </w:r>
      <w:r w:rsidR="009E64C8">
        <w:t>:</w:t>
      </w:r>
    </w:p>
    <w:p w14:paraId="60D0564E" w14:textId="77777777" w:rsidR="009E64C8" w:rsidRDefault="00D32F44" w:rsidP="009E64C8">
      <w:pPr>
        <w:jc w:val="both"/>
      </w:pPr>
      <w:r>
        <w:t xml:space="preserve">• </w:t>
      </w:r>
      <w:r>
        <w:rPr>
          <w:lang w:val="en-US"/>
        </w:rPr>
        <w:t>a</w:t>
      </w:r>
      <w:proofErr w:type="spellStart"/>
      <w:r w:rsidR="009E64C8">
        <w:t>pp</w:t>
      </w:r>
      <w:proofErr w:type="spellEnd"/>
      <w:r w:rsidR="009E64C8">
        <w:t xml:space="preserve"> – содержит директории с модулями и компонентами сайта, а также главные </w:t>
      </w:r>
      <w:proofErr w:type="spellStart"/>
      <w:r w:rsidR="009E64C8">
        <w:t>app</w:t>
      </w:r>
      <w:proofErr w:type="spellEnd"/>
      <w:r w:rsidR="009E64C8">
        <w:t xml:space="preserve"> модули проекта</w:t>
      </w:r>
    </w:p>
    <w:p w14:paraId="338BD0DE" w14:textId="77777777" w:rsidR="009E64C8" w:rsidRDefault="00D32F44" w:rsidP="009E64C8">
      <w:pPr>
        <w:jc w:val="both"/>
      </w:pPr>
      <w:r>
        <w:t xml:space="preserve">• </w:t>
      </w:r>
      <w:r>
        <w:rPr>
          <w:lang w:val="en-US"/>
        </w:rPr>
        <w:t>a</w:t>
      </w:r>
      <w:proofErr w:type="spellStart"/>
      <w:r w:rsidR="009E64C8">
        <w:t>ssets</w:t>
      </w:r>
      <w:proofErr w:type="spellEnd"/>
      <w:r w:rsidR="009E64C8">
        <w:t xml:space="preserve"> </w:t>
      </w:r>
      <w:r w:rsidR="002079CD">
        <w:t>–</w:t>
      </w:r>
      <w:r w:rsidR="009E64C8">
        <w:t xml:space="preserve"> </w:t>
      </w:r>
      <w:r w:rsidR="002079CD">
        <w:t xml:space="preserve">в этой папке хранятся всевозможные статические файлы (стили, шрифты, изображения и </w:t>
      </w:r>
      <w:proofErr w:type="spellStart"/>
      <w:r w:rsidR="002079CD">
        <w:t>т.д</w:t>
      </w:r>
      <w:proofErr w:type="spellEnd"/>
      <w:r w:rsidR="002079CD">
        <w:t>)</w:t>
      </w:r>
    </w:p>
    <w:p w14:paraId="11331438" w14:textId="77777777" w:rsidR="0039699B" w:rsidRDefault="002079CD" w:rsidP="009E64C8">
      <w:pPr>
        <w:jc w:val="both"/>
      </w:pPr>
      <w:r>
        <w:t xml:space="preserve">• </w:t>
      </w:r>
      <w:r>
        <w:rPr>
          <w:lang w:val="en-US"/>
        </w:rPr>
        <w:t>e</w:t>
      </w:r>
      <w:proofErr w:type="spellStart"/>
      <w:r w:rsidR="009E64C8">
        <w:t>nvironments</w:t>
      </w:r>
      <w:proofErr w:type="spellEnd"/>
      <w:r w:rsidR="009E64C8">
        <w:t xml:space="preserve"> – </w:t>
      </w:r>
      <w:r>
        <w:t xml:space="preserve">хранит </w:t>
      </w:r>
      <w:r w:rsidR="009E64C8">
        <w:t>переменные окружения</w:t>
      </w:r>
      <w:r w:rsidR="00185857">
        <w:t xml:space="preserve"> </w:t>
      </w:r>
    </w:p>
    <w:p w14:paraId="23F6A401" w14:textId="418354DA" w:rsidR="009E64C8" w:rsidRPr="0039699B" w:rsidRDefault="0039699B" w:rsidP="009E64C8">
      <w:pPr>
        <w:jc w:val="both"/>
      </w:pPr>
      <w:r w:rsidRPr="0039699B">
        <w:rPr>
          <w:i/>
        </w:rPr>
        <w:t>•</w:t>
      </w:r>
      <w:r>
        <w:rPr>
          <w:i/>
        </w:rPr>
        <w:t xml:space="preserve"> </w:t>
      </w:r>
      <w:r w:rsidR="00B30793" w:rsidRPr="0039699B">
        <w:rPr>
          <w:i/>
          <w:lang w:val="en-US"/>
        </w:rPr>
        <w:t>a</w:t>
      </w:r>
      <w:proofErr w:type="spellStart"/>
      <w:r w:rsidR="009E64C8" w:rsidRPr="0039699B">
        <w:rPr>
          <w:i/>
        </w:rPr>
        <w:t>uth</w:t>
      </w:r>
      <w:proofErr w:type="spellEnd"/>
      <w:r w:rsidR="00C47997" w:rsidRPr="0039699B">
        <w:rPr>
          <w:i/>
        </w:rPr>
        <w:t>:</w:t>
      </w:r>
      <w:r>
        <w:t xml:space="preserve"> </w:t>
      </w:r>
      <w:r w:rsidR="009E64C8">
        <w:t>В данной директории хранятся компоненты регистрации и авторизации, а также</w:t>
      </w:r>
      <w:r w:rsidRPr="0039699B">
        <w:t xml:space="preserve"> </w:t>
      </w:r>
      <w:proofErr w:type="gramStart"/>
      <w:r>
        <w:rPr>
          <w:lang w:val="en-US"/>
        </w:rPr>
        <w:t>auth</w:t>
      </w:r>
      <w:r w:rsidRPr="0039699B">
        <w:t>.</w:t>
      </w:r>
      <w:r>
        <w:rPr>
          <w:lang w:val="en-US"/>
        </w:rPr>
        <w:t>service</w:t>
      </w:r>
      <w:proofErr w:type="gramEnd"/>
      <w:r w:rsidRPr="0039699B">
        <w:t>.</w:t>
      </w:r>
    </w:p>
    <w:p w14:paraId="231B7991" w14:textId="77777777" w:rsidR="0039699B" w:rsidRDefault="0039699B" w:rsidP="009E64C8">
      <w:pPr>
        <w:jc w:val="both"/>
      </w:pPr>
      <w:r w:rsidRPr="0039699B">
        <w:rPr>
          <w:i/>
        </w:rPr>
        <w:t>•</w:t>
      </w:r>
      <w:r>
        <w:rPr>
          <w:i/>
        </w:rPr>
        <w:t xml:space="preserve"> </w:t>
      </w:r>
      <w:r w:rsidR="00B904EB">
        <w:rPr>
          <w:i/>
          <w:lang w:val="en-US"/>
        </w:rPr>
        <w:t>s</w:t>
      </w:r>
      <w:proofErr w:type="spellStart"/>
      <w:r w:rsidR="009E64C8" w:rsidRPr="00C47997">
        <w:rPr>
          <w:i/>
        </w:rPr>
        <w:t>hared</w:t>
      </w:r>
      <w:proofErr w:type="spellEnd"/>
      <w:r w:rsidR="00C47997" w:rsidRPr="00B904EB">
        <w:rPr>
          <w:i/>
        </w:rPr>
        <w:t>:</w:t>
      </w:r>
      <w:r>
        <w:rPr>
          <w:i/>
        </w:rPr>
        <w:t xml:space="preserve"> </w:t>
      </w:r>
      <w:proofErr w:type="gramStart"/>
      <w:r w:rsidR="009E64C8">
        <w:t>В</w:t>
      </w:r>
      <w:proofErr w:type="gramEnd"/>
      <w:r w:rsidR="009E64C8">
        <w:t xml:space="preserve"> данной директории </w:t>
      </w:r>
      <w:r w:rsidRPr="0039699B">
        <w:t>хранятся компоненты использующиеся в нескольких компонентах и по несколько раз.</w:t>
      </w:r>
    </w:p>
    <w:p w14:paraId="717A7BF6" w14:textId="0817E967" w:rsidR="0039699B" w:rsidRPr="0039699B" w:rsidRDefault="0039699B" w:rsidP="009E64C8">
      <w:pPr>
        <w:jc w:val="both"/>
      </w:pPr>
      <w:r w:rsidRPr="0039699B">
        <w:t>•</w:t>
      </w:r>
      <w:r>
        <w:t xml:space="preserve"> </w:t>
      </w:r>
      <w:r>
        <w:rPr>
          <w:lang w:val="en-US"/>
        </w:rPr>
        <w:t>models</w:t>
      </w:r>
      <w:r>
        <w:t xml:space="preserve">: </w:t>
      </w:r>
      <w:proofErr w:type="gramStart"/>
      <w:r>
        <w:t>В</w:t>
      </w:r>
      <w:proofErr w:type="gramEnd"/>
      <w:r>
        <w:t xml:space="preserve"> данной директории хранятся модели системы</w:t>
      </w:r>
      <w:r w:rsidRPr="0039699B">
        <w:t xml:space="preserve"> </w:t>
      </w:r>
    </w:p>
    <w:p w14:paraId="0040BC87" w14:textId="1861CF3D" w:rsidR="0039699B" w:rsidRPr="00015055" w:rsidRDefault="0039699B" w:rsidP="009E64C8">
      <w:pPr>
        <w:jc w:val="both"/>
      </w:pPr>
      <w:r w:rsidRPr="00015055">
        <w:lastRenderedPageBreak/>
        <w:t xml:space="preserve">• </w:t>
      </w:r>
      <w:r>
        <w:rPr>
          <w:lang w:val="en-US"/>
        </w:rPr>
        <w:t>services</w:t>
      </w:r>
      <w:r w:rsidRPr="00015055">
        <w:t xml:space="preserve">: </w:t>
      </w:r>
      <w:proofErr w:type="gramStart"/>
      <w:r>
        <w:t>В</w:t>
      </w:r>
      <w:proofErr w:type="gramEnd"/>
      <w:r w:rsidRPr="00015055">
        <w:t xml:space="preserve"> </w:t>
      </w:r>
      <w:r>
        <w:t>данной</w:t>
      </w:r>
      <w:r w:rsidRPr="00015055">
        <w:t xml:space="preserve"> </w:t>
      </w:r>
      <w:r>
        <w:t>директории</w:t>
      </w:r>
      <w:r w:rsidRPr="00015055">
        <w:t xml:space="preserve"> </w:t>
      </w:r>
      <w:r>
        <w:t>хранятся</w:t>
      </w:r>
      <w:r w:rsidRPr="00015055">
        <w:t xml:space="preserve"> </w:t>
      </w:r>
      <w:r>
        <w:t>сервисы</w:t>
      </w:r>
      <w:r w:rsidRPr="00015055">
        <w:t xml:space="preserve"> </w:t>
      </w:r>
      <w:r>
        <w:t>системы</w:t>
      </w:r>
      <w:r w:rsidRPr="00015055">
        <w:t xml:space="preserve"> </w:t>
      </w:r>
    </w:p>
    <w:p w14:paraId="05C7D72E" w14:textId="22B2DA26" w:rsidR="009E64C8" w:rsidRPr="0039699B" w:rsidRDefault="0039699B" w:rsidP="009E64C8">
      <w:pPr>
        <w:jc w:val="both"/>
        <w:rPr>
          <w:i/>
        </w:rPr>
      </w:pPr>
      <w:r w:rsidRPr="0039699B">
        <w:rPr>
          <w:i/>
        </w:rPr>
        <w:t>•</w:t>
      </w:r>
      <w:r>
        <w:rPr>
          <w:i/>
        </w:rPr>
        <w:t xml:space="preserve"> </w:t>
      </w:r>
      <w:r w:rsidR="00B904EB">
        <w:rPr>
          <w:i/>
          <w:lang w:val="en-US"/>
        </w:rPr>
        <w:t>s</w:t>
      </w:r>
      <w:r w:rsidR="00F3010B" w:rsidRPr="00B904EB">
        <w:rPr>
          <w:i/>
          <w:lang w:val="en-US"/>
        </w:rPr>
        <w:t>ystem</w:t>
      </w:r>
      <w:r w:rsidR="00B904EB" w:rsidRPr="00B904EB">
        <w:rPr>
          <w:i/>
        </w:rPr>
        <w:t>:</w:t>
      </w:r>
      <w:r>
        <w:rPr>
          <w:i/>
        </w:rPr>
        <w:t xml:space="preserve"> </w:t>
      </w:r>
      <w:proofErr w:type="gramStart"/>
      <w:r w:rsidR="00B904EB">
        <w:t>В</w:t>
      </w:r>
      <w:proofErr w:type="gramEnd"/>
      <w:r w:rsidR="00B904EB">
        <w:t xml:space="preserve"> данной директории</w:t>
      </w:r>
      <w:r w:rsidR="0085591F">
        <w:t xml:space="preserve"> </w:t>
      </w:r>
      <w:r w:rsidR="00B904EB">
        <w:t>храня</w:t>
      </w:r>
      <w:r w:rsidR="009E64C8">
        <w:t>тся</w:t>
      </w:r>
      <w:r w:rsidR="00B904EB">
        <w:t xml:space="preserve"> </w:t>
      </w:r>
      <w:r w:rsidR="0085591F">
        <w:t>основные</w:t>
      </w:r>
      <w:r w:rsidR="009E64C8">
        <w:t xml:space="preserve"> компонент</w:t>
      </w:r>
      <w:r w:rsidR="00B904EB">
        <w:t>ы</w:t>
      </w:r>
      <w:r w:rsidR="0085591F">
        <w:t xml:space="preserve"> сайта</w:t>
      </w:r>
      <w:r w:rsidR="00B904EB">
        <w:t>:</w:t>
      </w:r>
      <w:r w:rsidR="009E64C8">
        <w:t xml:space="preserve"> </w:t>
      </w:r>
    </w:p>
    <w:p w14:paraId="5E96C146" w14:textId="77777777" w:rsidR="00B30793" w:rsidRDefault="00B30793" w:rsidP="009E64C8">
      <w:pPr>
        <w:jc w:val="both"/>
      </w:pPr>
    </w:p>
    <w:p w14:paraId="588171CB" w14:textId="77777777" w:rsidR="009E64C8" w:rsidRDefault="009E64C8" w:rsidP="009E64C8">
      <w:pPr>
        <w:jc w:val="both"/>
      </w:pPr>
      <w:r>
        <w:t>Страница авторизации</w:t>
      </w:r>
      <w:r w:rsidR="008E0334">
        <w:t>(</w:t>
      </w:r>
      <w:proofErr w:type="gramStart"/>
      <w:r w:rsidR="008E0334">
        <w:rPr>
          <w:lang w:val="en-US"/>
        </w:rPr>
        <w:t>login</w:t>
      </w:r>
      <w:r w:rsidR="008E0334" w:rsidRPr="008E0334">
        <w:t>.</w:t>
      </w:r>
      <w:r w:rsidR="008E0334">
        <w:rPr>
          <w:lang w:val="en-US"/>
        </w:rPr>
        <w:t>component</w:t>
      </w:r>
      <w:proofErr w:type="gramEnd"/>
      <w:r w:rsidR="008E0334" w:rsidRPr="008E0334">
        <w:t>.</w:t>
      </w:r>
      <w:proofErr w:type="spellStart"/>
      <w:r w:rsidR="008E0334">
        <w:rPr>
          <w:lang w:val="en-US"/>
        </w:rPr>
        <w:t>ts</w:t>
      </w:r>
      <w:proofErr w:type="spellEnd"/>
      <w:r w:rsidR="008E0334">
        <w:t>)</w:t>
      </w:r>
      <w:r>
        <w:t>:</w:t>
      </w:r>
    </w:p>
    <w:p w14:paraId="78F77101" w14:textId="2A084541" w:rsidR="009E64C8" w:rsidRDefault="009E64C8" w:rsidP="009E64C8">
      <w:pPr>
        <w:jc w:val="both"/>
      </w:pPr>
      <w:r>
        <w:t>На странице авторизации п</w:t>
      </w:r>
      <w:r w:rsidR="0061398A">
        <w:t xml:space="preserve">рисутствует форма </w:t>
      </w:r>
      <w:r>
        <w:t xml:space="preserve">для введения </w:t>
      </w:r>
      <w:proofErr w:type="spellStart"/>
      <w:r>
        <w:t>email</w:t>
      </w:r>
      <w:proofErr w:type="spellEnd"/>
      <w:r>
        <w:t xml:space="preserve"> и пароля от аккаунта пользователя, а также кнопка «Войти» отправляющая данные</w:t>
      </w:r>
      <w:r w:rsidR="006D4C2F" w:rsidRPr="006D4C2F">
        <w:t>.</w:t>
      </w:r>
      <w:r>
        <w:t xml:space="preserve"> </w:t>
      </w:r>
      <w:r w:rsidR="006D4C2F">
        <w:t>П</w:t>
      </w:r>
      <w:r w:rsidR="00D3536D">
        <w:t>роизводит</w:t>
      </w:r>
      <w:r w:rsidR="006D4C2F">
        <w:t>ся</w:t>
      </w:r>
      <w:r w:rsidR="00D3536D">
        <w:t xml:space="preserve"> обработк</w:t>
      </w:r>
      <w:r w:rsidR="006D4C2F">
        <w:t>а</w:t>
      </w:r>
      <w:r w:rsidR="00D3536D">
        <w:t xml:space="preserve"> формы: про</w:t>
      </w:r>
      <w:r>
        <w:t>верка на валидацию полей, наличие зарегистрированного пользователя.</w:t>
      </w:r>
    </w:p>
    <w:p w14:paraId="47B721A8" w14:textId="77777777" w:rsidR="009E64C8" w:rsidRDefault="009E64C8" w:rsidP="009E64C8">
      <w:pPr>
        <w:jc w:val="both"/>
      </w:pPr>
    </w:p>
    <w:p w14:paraId="57931241" w14:textId="20CB970D" w:rsidR="009E64C8" w:rsidRDefault="009E64C8" w:rsidP="009E64C8">
      <w:pPr>
        <w:jc w:val="both"/>
      </w:pPr>
      <w:r>
        <w:t>Страница регистрации</w:t>
      </w:r>
      <w:r w:rsidR="008E0334">
        <w:t>(</w:t>
      </w:r>
      <w:proofErr w:type="gramStart"/>
      <w:r w:rsidR="008E0334">
        <w:rPr>
          <w:lang w:val="en-US"/>
        </w:rPr>
        <w:t>regist</w:t>
      </w:r>
      <w:r w:rsidR="006D4C2F">
        <w:rPr>
          <w:lang w:val="en-US"/>
        </w:rPr>
        <w:t>er</w:t>
      </w:r>
      <w:r w:rsidR="008E0334" w:rsidRPr="003A510F">
        <w:t>.</w:t>
      </w:r>
      <w:r w:rsidR="008E0334">
        <w:rPr>
          <w:lang w:val="en-US"/>
        </w:rPr>
        <w:t>component</w:t>
      </w:r>
      <w:proofErr w:type="gramEnd"/>
      <w:r w:rsidR="008E0334" w:rsidRPr="003A510F">
        <w:t>.</w:t>
      </w:r>
      <w:proofErr w:type="spellStart"/>
      <w:r w:rsidR="008E0334">
        <w:rPr>
          <w:lang w:val="en-US"/>
        </w:rPr>
        <w:t>ts</w:t>
      </w:r>
      <w:proofErr w:type="spellEnd"/>
      <w:r w:rsidR="008E0334">
        <w:t>)</w:t>
      </w:r>
      <w:r>
        <w:t>:</w:t>
      </w:r>
    </w:p>
    <w:p w14:paraId="40303ADA" w14:textId="779C3B76" w:rsidR="009E64C8" w:rsidRDefault="009E64C8" w:rsidP="009E64C8">
      <w:pPr>
        <w:jc w:val="both"/>
      </w:pPr>
      <w:r>
        <w:t xml:space="preserve">На странице регистрации присутствует форма с несколькими </w:t>
      </w:r>
      <w:r w:rsidR="0061398A">
        <w:t>полями</w:t>
      </w:r>
      <w:r>
        <w:t xml:space="preserve"> для введения </w:t>
      </w:r>
      <w:proofErr w:type="gramStart"/>
      <w:r>
        <w:t>данных</w:t>
      </w:r>
      <w:r w:rsidR="006D4C2F">
        <w:t>(</w:t>
      </w:r>
      <w:proofErr w:type="gramEnd"/>
      <w:r w:rsidR="006D4C2F">
        <w:t>имя, почта, пароль)</w:t>
      </w:r>
      <w:r>
        <w:t xml:space="preserve"> пользователя, а также</w:t>
      </w:r>
      <w:r w:rsidR="0066154E">
        <w:t xml:space="preserve"> кнопка «</w:t>
      </w:r>
      <w:r w:rsidR="006D4C2F">
        <w:t>Отправить</w:t>
      </w:r>
      <w:r w:rsidR="0066154E">
        <w:t>» от</w:t>
      </w:r>
      <w:r>
        <w:t xml:space="preserve">правляющая данные. </w:t>
      </w:r>
    </w:p>
    <w:p w14:paraId="154EA4F9" w14:textId="628970E9" w:rsidR="009E64C8" w:rsidRDefault="006D4C2F" w:rsidP="009E64C8">
      <w:pPr>
        <w:jc w:val="both"/>
      </w:pPr>
      <w:r>
        <w:t>П</w:t>
      </w:r>
      <w:r w:rsidR="009E64C8">
        <w:t>роизводит</w:t>
      </w:r>
      <w:r>
        <w:t>ся</w:t>
      </w:r>
      <w:r w:rsidR="009E64C8">
        <w:t xml:space="preserve"> обработк</w:t>
      </w:r>
      <w:r>
        <w:t>а</w:t>
      </w:r>
      <w:r w:rsidR="009E64C8">
        <w:t xml:space="preserve"> формы: проверка на валидацию полей,</w:t>
      </w:r>
      <w:r>
        <w:t xml:space="preserve"> совпадение пароля с подтверждающим паролем,</w:t>
      </w:r>
      <w:r w:rsidR="009E64C8">
        <w:t xml:space="preserve"> наличие </w:t>
      </w:r>
      <w:r>
        <w:t xml:space="preserve">уже </w:t>
      </w:r>
      <w:r w:rsidR="009E64C8">
        <w:t xml:space="preserve">зарегистрированного </w:t>
      </w:r>
      <w:proofErr w:type="gramStart"/>
      <w:r w:rsidR="009E64C8">
        <w:t>пользователя</w:t>
      </w:r>
      <w:r>
        <w:t>(</w:t>
      </w:r>
      <w:proofErr w:type="gramEnd"/>
      <w:r>
        <w:t>по почте)</w:t>
      </w:r>
      <w:r w:rsidR="009E64C8">
        <w:t xml:space="preserve">, и занесение в базу нового пользователя. </w:t>
      </w:r>
    </w:p>
    <w:p w14:paraId="4DBD82F2" w14:textId="77777777" w:rsidR="006D4C2F" w:rsidRDefault="006D4C2F" w:rsidP="009E64C8">
      <w:pPr>
        <w:jc w:val="both"/>
      </w:pPr>
    </w:p>
    <w:p w14:paraId="11EAB79B" w14:textId="5FF34A4C" w:rsidR="004A0325" w:rsidRPr="008E0334" w:rsidRDefault="00D3536D" w:rsidP="00B77477">
      <w:pPr>
        <w:jc w:val="both"/>
      </w:pPr>
      <w:r>
        <w:t>Главная страница</w:t>
      </w:r>
      <w:r w:rsidR="006E1C30" w:rsidRPr="006E1C30">
        <w:t xml:space="preserve"> </w:t>
      </w:r>
      <w:r w:rsidR="008E0334">
        <w:t>(</w:t>
      </w:r>
      <w:proofErr w:type="gramStart"/>
      <w:r w:rsidR="006D4C2F">
        <w:rPr>
          <w:lang w:val="en-US"/>
        </w:rPr>
        <w:t>home</w:t>
      </w:r>
      <w:r w:rsidR="008E0334" w:rsidRPr="003A510F">
        <w:t>.</w:t>
      </w:r>
      <w:r w:rsidR="008E0334">
        <w:rPr>
          <w:lang w:val="en-US"/>
        </w:rPr>
        <w:t>component</w:t>
      </w:r>
      <w:proofErr w:type="gramEnd"/>
      <w:r w:rsidR="008E0334" w:rsidRPr="003A510F">
        <w:t>.</w:t>
      </w:r>
      <w:proofErr w:type="spellStart"/>
      <w:r w:rsidR="008E0334">
        <w:rPr>
          <w:lang w:val="en-US"/>
        </w:rPr>
        <w:t>ts</w:t>
      </w:r>
      <w:proofErr w:type="spellEnd"/>
      <w:r w:rsidR="008E0334">
        <w:t>)</w:t>
      </w:r>
      <w:r w:rsidR="008E0334" w:rsidRPr="008E0334">
        <w:t>:</w:t>
      </w:r>
    </w:p>
    <w:p w14:paraId="12614BB9" w14:textId="24492921" w:rsidR="00DC2CE3" w:rsidRDefault="006D4C2F" w:rsidP="00B77477">
      <w:pPr>
        <w:jc w:val="both"/>
      </w:pPr>
      <w:r>
        <w:t xml:space="preserve">Страница </w:t>
      </w:r>
      <w:r w:rsidR="0021609C">
        <w:t>со всеми турами</w:t>
      </w:r>
      <w:r w:rsidR="006E6314">
        <w:t>.</w:t>
      </w:r>
      <w:r w:rsidR="0021609C">
        <w:t xml:space="preserve"> Пользователи могут записаться на них нажав по кнопке «Записаться»</w:t>
      </w:r>
      <w:r>
        <w:t>.</w:t>
      </w:r>
      <w:r w:rsidR="003E08F9">
        <w:t xml:space="preserve"> Создастся заявка.</w:t>
      </w:r>
    </w:p>
    <w:p w14:paraId="33F6E3D6" w14:textId="77777777" w:rsidR="00DC2CE3" w:rsidRPr="00DC2CE3" w:rsidRDefault="00DC2CE3" w:rsidP="00B77477">
      <w:pPr>
        <w:jc w:val="both"/>
      </w:pPr>
    </w:p>
    <w:p w14:paraId="73D39FAE" w14:textId="0068C5BB" w:rsidR="007C44C8" w:rsidRPr="008E0334" w:rsidRDefault="006D4C2F" w:rsidP="00B77477">
      <w:pPr>
        <w:jc w:val="both"/>
      </w:pPr>
      <w:r>
        <w:t xml:space="preserve">Страница </w:t>
      </w:r>
      <w:r w:rsidR="00997D87">
        <w:t>чата</w:t>
      </w:r>
      <w:r w:rsidR="0038653E">
        <w:t>(</w:t>
      </w:r>
      <w:proofErr w:type="gramStart"/>
      <w:r w:rsidR="00A14FBB">
        <w:rPr>
          <w:lang w:val="en-US"/>
        </w:rPr>
        <w:t>chat</w:t>
      </w:r>
      <w:r w:rsidR="008E0334" w:rsidRPr="003A510F">
        <w:t>.</w:t>
      </w:r>
      <w:r w:rsidR="008E0334">
        <w:rPr>
          <w:lang w:val="en-US"/>
        </w:rPr>
        <w:t>component</w:t>
      </w:r>
      <w:proofErr w:type="gramEnd"/>
      <w:r w:rsidR="008E0334" w:rsidRPr="003A510F">
        <w:t>.</w:t>
      </w:r>
      <w:proofErr w:type="spellStart"/>
      <w:r w:rsidR="008E0334">
        <w:rPr>
          <w:lang w:val="en-US"/>
        </w:rPr>
        <w:t>ts</w:t>
      </w:r>
      <w:proofErr w:type="spellEnd"/>
      <w:r w:rsidR="008E0334" w:rsidRPr="008E0334">
        <w:t>):</w:t>
      </w:r>
    </w:p>
    <w:p w14:paraId="18A1D3DE" w14:textId="0E8C7657" w:rsidR="007C44C8" w:rsidRDefault="00997D87" w:rsidP="00B77477">
      <w:pPr>
        <w:jc w:val="both"/>
      </w:pPr>
      <w:r>
        <w:t>Для пользователя: страница чата с админом</w:t>
      </w:r>
      <w:r w:rsidR="0038653E">
        <w:t>.</w:t>
      </w:r>
    </w:p>
    <w:p w14:paraId="3DA4917E" w14:textId="5803259E" w:rsidR="00A14FBB" w:rsidRPr="0038653E" w:rsidRDefault="00A14FBB" w:rsidP="00B77477">
      <w:pPr>
        <w:jc w:val="both"/>
      </w:pPr>
      <w:r>
        <w:t>Для админа: страница чата с пользователями, необходимо выбрать с каким из них открыть чат. Имеется сортировка этих пользователей по количеству сообщений.</w:t>
      </w:r>
    </w:p>
    <w:p w14:paraId="705AFEAA" w14:textId="77777777" w:rsidR="007C44C8" w:rsidRDefault="007C44C8" w:rsidP="00B77477">
      <w:pPr>
        <w:jc w:val="both"/>
      </w:pPr>
    </w:p>
    <w:p w14:paraId="6DE8B6E4" w14:textId="7CDD82C8" w:rsidR="007C44C8" w:rsidRDefault="007C44C8" w:rsidP="00B77477">
      <w:pPr>
        <w:jc w:val="both"/>
      </w:pPr>
      <w:r>
        <w:t xml:space="preserve">Страница </w:t>
      </w:r>
      <w:r w:rsidR="00A14FBB">
        <w:t>оповещений(</w:t>
      </w:r>
      <w:proofErr w:type="gramStart"/>
      <w:r w:rsidR="00A14FBB">
        <w:rPr>
          <w:lang w:val="en-US"/>
        </w:rPr>
        <w:t>notifications</w:t>
      </w:r>
      <w:r w:rsidR="008E0334" w:rsidRPr="003A510F">
        <w:t>.</w:t>
      </w:r>
      <w:r w:rsidR="008E0334">
        <w:rPr>
          <w:lang w:val="en-US"/>
        </w:rPr>
        <w:t>component</w:t>
      </w:r>
      <w:proofErr w:type="gramEnd"/>
      <w:r w:rsidR="008E0334" w:rsidRPr="003A510F">
        <w:t>.</w:t>
      </w:r>
      <w:proofErr w:type="spellStart"/>
      <w:r w:rsidR="008E0334">
        <w:rPr>
          <w:lang w:val="en-US"/>
        </w:rPr>
        <w:t>ts</w:t>
      </w:r>
      <w:proofErr w:type="spellEnd"/>
      <w:r w:rsidR="008E0334" w:rsidRPr="0016782D">
        <w:t>):</w:t>
      </w:r>
    </w:p>
    <w:p w14:paraId="13BD41D7" w14:textId="7E6E4B72" w:rsidR="007C44C8" w:rsidRDefault="00BA59D4" w:rsidP="00B77477">
      <w:pPr>
        <w:jc w:val="both"/>
      </w:pPr>
      <w:r>
        <w:t xml:space="preserve">Страница с </w:t>
      </w:r>
      <w:r w:rsidR="00E862D6">
        <w:t>уведомлениями</w:t>
      </w:r>
      <w:r w:rsidR="00E862D6" w:rsidRPr="00E862D6">
        <w:t>.</w:t>
      </w:r>
    </w:p>
    <w:p w14:paraId="6851549D" w14:textId="13280326" w:rsidR="008E224C" w:rsidRDefault="008E224C" w:rsidP="00B77477">
      <w:pPr>
        <w:jc w:val="both"/>
      </w:pPr>
    </w:p>
    <w:p w14:paraId="26912388" w14:textId="7831E131" w:rsidR="008E224C" w:rsidRDefault="008E224C" w:rsidP="008E224C">
      <w:pPr>
        <w:jc w:val="both"/>
      </w:pPr>
      <w:r>
        <w:t>Страница выбора менеджера(</w:t>
      </w:r>
      <w:r>
        <w:rPr>
          <w:lang w:val="en-US"/>
        </w:rPr>
        <w:t>manage</w:t>
      </w:r>
      <w:r w:rsidRPr="008E224C">
        <w:t>-</w:t>
      </w:r>
      <w:proofErr w:type="gramStart"/>
      <w:r>
        <w:rPr>
          <w:lang w:val="en-US"/>
        </w:rPr>
        <w:t>choose</w:t>
      </w:r>
      <w:r>
        <w:t>.</w:t>
      </w:r>
      <w:proofErr w:type="spellStart"/>
      <w:r>
        <w:t>component</w:t>
      </w:r>
      <w:proofErr w:type="gramEnd"/>
      <w:r>
        <w:t>.ts</w:t>
      </w:r>
      <w:proofErr w:type="spellEnd"/>
      <w:r>
        <w:t>):</w:t>
      </w:r>
    </w:p>
    <w:p w14:paraId="010D82CE" w14:textId="2B53AC60" w:rsidR="008E224C" w:rsidRDefault="008E224C" w:rsidP="008E224C">
      <w:pPr>
        <w:jc w:val="both"/>
      </w:pPr>
      <w:r>
        <w:t>Страница с выбором одного из менеджеров.</w:t>
      </w:r>
    </w:p>
    <w:p w14:paraId="5A34C9F1" w14:textId="77777777" w:rsidR="008E224C" w:rsidRDefault="008E224C" w:rsidP="008E224C">
      <w:pPr>
        <w:jc w:val="both"/>
      </w:pPr>
    </w:p>
    <w:p w14:paraId="57A6C418" w14:textId="04602FBE" w:rsidR="008E224C" w:rsidRDefault="008E224C" w:rsidP="008E224C">
      <w:pPr>
        <w:jc w:val="both"/>
      </w:pPr>
      <w:r>
        <w:t>Страница менеджера постов(</w:t>
      </w:r>
      <w:r>
        <w:rPr>
          <w:lang w:val="en-US"/>
        </w:rPr>
        <w:t>post</w:t>
      </w:r>
      <w:r w:rsidRPr="008E224C">
        <w:t>-</w:t>
      </w:r>
      <w:proofErr w:type="gramStart"/>
      <w:r>
        <w:rPr>
          <w:lang w:val="en-US"/>
        </w:rPr>
        <w:t>manager</w:t>
      </w:r>
      <w:r>
        <w:t>.</w:t>
      </w:r>
      <w:proofErr w:type="spellStart"/>
      <w:r>
        <w:t>component</w:t>
      </w:r>
      <w:proofErr w:type="gramEnd"/>
      <w:r>
        <w:t>.ts</w:t>
      </w:r>
      <w:proofErr w:type="spellEnd"/>
      <w:r>
        <w:t>):</w:t>
      </w:r>
    </w:p>
    <w:p w14:paraId="4881E239" w14:textId="617FC644" w:rsidR="008E224C" w:rsidRDefault="008E224C" w:rsidP="008E224C">
      <w:pPr>
        <w:jc w:val="both"/>
      </w:pPr>
      <w:r>
        <w:t>Страница с редактором постов, добавление, изменение и удаление их.</w:t>
      </w:r>
    </w:p>
    <w:p w14:paraId="051E2638" w14:textId="77777777" w:rsidR="008E224C" w:rsidRDefault="008E224C" w:rsidP="008E224C">
      <w:pPr>
        <w:jc w:val="both"/>
      </w:pPr>
    </w:p>
    <w:p w14:paraId="449ACDC8" w14:textId="5FAB93E6" w:rsidR="008E224C" w:rsidRDefault="008E224C" w:rsidP="008E224C">
      <w:pPr>
        <w:jc w:val="both"/>
      </w:pPr>
      <w:r>
        <w:t>Страница менеджера заявок(</w:t>
      </w:r>
      <w:r>
        <w:rPr>
          <w:lang w:val="en-US"/>
        </w:rPr>
        <w:t>request</w:t>
      </w:r>
      <w:r w:rsidRPr="008E224C">
        <w:t>-</w:t>
      </w:r>
      <w:proofErr w:type="gramStart"/>
      <w:r>
        <w:rPr>
          <w:lang w:val="en-US"/>
        </w:rPr>
        <w:t>manager</w:t>
      </w:r>
      <w:r>
        <w:t>.</w:t>
      </w:r>
      <w:proofErr w:type="spellStart"/>
      <w:r>
        <w:t>component</w:t>
      </w:r>
      <w:proofErr w:type="gramEnd"/>
      <w:r>
        <w:t>.ts</w:t>
      </w:r>
      <w:proofErr w:type="spellEnd"/>
      <w:r>
        <w:t>):</w:t>
      </w:r>
    </w:p>
    <w:p w14:paraId="7AA521AD" w14:textId="24D8D67D" w:rsidR="008E224C" w:rsidRDefault="008E224C" w:rsidP="008E224C">
      <w:pPr>
        <w:jc w:val="both"/>
      </w:pPr>
      <w:r>
        <w:t>Страница с</w:t>
      </w:r>
      <w:r w:rsidRPr="008E224C">
        <w:t xml:space="preserve"> </w:t>
      </w:r>
      <w:r>
        <w:t>редактором заявок, изменение и удаление их. Можно изменить тур в заявке.</w:t>
      </w:r>
    </w:p>
    <w:p w14:paraId="2DA932BB" w14:textId="4F0C080C" w:rsidR="005534FA" w:rsidRDefault="005534FA" w:rsidP="008E224C">
      <w:pPr>
        <w:jc w:val="both"/>
      </w:pPr>
    </w:p>
    <w:p w14:paraId="1B9DA594" w14:textId="3371470C" w:rsidR="005534FA" w:rsidRPr="00015055" w:rsidRDefault="005534FA" w:rsidP="008E224C">
      <w:pPr>
        <w:jc w:val="both"/>
      </w:pPr>
      <w:r>
        <w:t>Шапка(</w:t>
      </w:r>
      <w:proofErr w:type="gramStart"/>
      <w:r>
        <w:rPr>
          <w:lang w:val="en-US"/>
        </w:rPr>
        <w:t>header</w:t>
      </w:r>
      <w:r w:rsidRPr="00015055">
        <w:t>.</w:t>
      </w:r>
      <w:r>
        <w:rPr>
          <w:lang w:val="en-US"/>
        </w:rPr>
        <w:t>component</w:t>
      </w:r>
      <w:proofErr w:type="gramEnd"/>
      <w:r w:rsidRPr="00015055">
        <w:t>.</w:t>
      </w:r>
      <w:proofErr w:type="spellStart"/>
      <w:r>
        <w:rPr>
          <w:lang w:val="en-US"/>
        </w:rPr>
        <w:t>ts</w:t>
      </w:r>
      <w:proofErr w:type="spellEnd"/>
      <w:r w:rsidRPr="00015055">
        <w:t>)</w:t>
      </w:r>
    </w:p>
    <w:p w14:paraId="1BBF5D1F" w14:textId="5AE67BBB" w:rsidR="005534FA" w:rsidRPr="000C1B24" w:rsidRDefault="005534FA" w:rsidP="008E224C">
      <w:pPr>
        <w:jc w:val="both"/>
      </w:pPr>
      <w:r>
        <w:t>Шапка сайта.</w:t>
      </w:r>
      <w:r w:rsidR="000C1B24" w:rsidRPr="000C1B24">
        <w:t xml:space="preserve"> </w:t>
      </w:r>
      <w:r w:rsidR="000C1B24">
        <w:rPr>
          <w:lang w:val="en-US"/>
        </w:rPr>
        <w:t>C</w:t>
      </w:r>
      <w:proofErr w:type="spellStart"/>
      <w:r w:rsidR="000C1B24">
        <w:t>сылки</w:t>
      </w:r>
      <w:proofErr w:type="spellEnd"/>
      <w:r w:rsidR="000C1B24">
        <w:t xml:space="preserve"> на другие страницы.</w:t>
      </w:r>
    </w:p>
    <w:p w14:paraId="3DE2DC62" w14:textId="432D718B" w:rsidR="005534FA" w:rsidRDefault="005534FA" w:rsidP="008E224C">
      <w:pPr>
        <w:jc w:val="both"/>
      </w:pPr>
    </w:p>
    <w:p w14:paraId="4169C873" w14:textId="03A705FD" w:rsidR="005534FA" w:rsidRPr="005534FA" w:rsidRDefault="005534FA" w:rsidP="008E224C">
      <w:pPr>
        <w:jc w:val="both"/>
      </w:pPr>
      <w:r>
        <w:t>Подвал(</w:t>
      </w:r>
      <w:proofErr w:type="gramStart"/>
      <w:r>
        <w:rPr>
          <w:lang w:val="en-US"/>
        </w:rPr>
        <w:t>footer</w:t>
      </w:r>
      <w:r w:rsidRPr="005534FA">
        <w:t>.</w:t>
      </w:r>
      <w:r>
        <w:rPr>
          <w:lang w:val="en-US"/>
        </w:rPr>
        <w:t>component</w:t>
      </w:r>
      <w:proofErr w:type="gramEnd"/>
      <w:r w:rsidRPr="005534FA">
        <w:t>.</w:t>
      </w:r>
      <w:proofErr w:type="spellStart"/>
      <w:r>
        <w:rPr>
          <w:lang w:val="en-US"/>
        </w:rPr>
        <w:t>ts</w:t>
      </w:r>
      <w:proofErr w:type="spellEnd"/>
      <w:r w:rsidRPr="005534FA">
        <w:t>)</w:t>
      </w:r>
    </w:p>
    <w:p w14:paraId="4CF3E8E1" w14:textId="6B0E1D95" w:rsidR="005534FA" w:rsidRDefault="005534FA" w:rsidP="008E224C">
      <w:pPr>
        <w:jc w:val="both"/>
      </w:pPr>
      <w:r>
        <w:t>Подвал сайта.</w:t>
      </w:r>
      <w:r w:rsidR="000C1B24">
        <w:t xml:space="preserve"> Копирайт.</w:t>
      </w:r>
    </w:p>
    <w:p w14:paraId="29D3AD35" w14:textId="38A894E2" w:rsidR="005534FA" w:rsidRDefault="005534FA" w:rsidP="008E224C">
      <w:pPr>
        <w:jc w:val="both"/>
      </w:pPr>
    </w:p>
    <w:p w14:paraId="366478A5" w14:textId="1D1B2349" w:rsidR="005534FA" w:rsidRPr="000C1B24" w:rsidRDefault="005534FA" w:rsidP="008E224C">
      <w:pPr>
        <w:jc w:val="both"/>
      </w:pPr>
      <w:r>
        <w:t>Пост(</w:t>
      </w:r>
      <w:proofErr w:type="gramStart"/>
      <w:r>
        <w:rPr>
          <w:lang w:val="en-US"/>
        </w:rPr>
        <w:t>post</w:t>
      </w:r>
      <w:r w:rsidRPr="000C1B24">
        <w:t>.</w:t>
      </w:r>
      <w:r>
        <w:rPr>
          <w:lang w:val="en-US"/>
        </w:rPr>
        <w:t>component</w:t>
      </w:r>
      <w:proofErr w:type="gramEnd"/>
      <w:r w:rsidRPr="000C1B24">
        <w:t>.</w:t>
      </w:r>
      <w:proofErr w:type="spellStart"/>
      <w:r>
        <w:rPr>
          <w:lang w:val="en-US"/>
        </w:rPr>
        <w:t>ts</w:t>
      </w:r>
      <w:proofErr w:type="spellEnd"/>
      <w:r w:rsidRPr="000C1B24">
        <w:t>)</w:t>
      </w:r>
    </w:p>
    <w:p w14:paraId="352571D9" w14:textId="0C42F917" w:rsidR="005534FA" w:rsidRDefault="005534FA" w:rsidP="008E224C">
      <w:pPr>
        <w:jc w:val="both"/>
      </w:pPr>
      <w:r>
        <w:t>Экземпляр поста(тура).</w:t>
      </w:r>
    </w:p>
    <w:p w14:paraId="005A961D" w14:textId="2E3D9733" w:rsidR="005534FA" w:rsidRDefault="005534FA" w:rsidP="008E224C">
      <w:pPr>
        <w:jc w:val="both"/>
      </w:pPr>
    </w:p>
    <w:p w14:paraId="0BDE5001" w14:textId="743835F5" w:rsidR="005534FA" w:rsidRPr="00015055" w:rsidRDefault="005534FA" w:rsidP="008E224C">
      <w:pPr>
        <w:jc w:val="both"/>
      </w:pPr>
      <w:r>
        <w:t>Сообщение(</w:t>
      </w:r>
      <w:proofErr w:type="gramStart"/>
      <w:r>
        <w:rPr>
          <w:lang w:val="en-US"/>
        </w:rPr>
        <w:t>message</w:t>
      </w:r>
      <w:r w:rsidRPr="00015055">
        <w:t>.</w:t>
      </w:r>
      <w:r>
        <w:rPr>
          <w:lang w:val="en-US"/>
        </w:rPr>
        <w:t>component</w:t>
      </w:r>
      <w:proofErr w:type="gramEnd"/>
      <w:r w:rsidRPr="00015055">
        <w:t>.</w:t>
      </w:r>
      <w:proofErr w:type="spellStart"/>
      <w:r>
        <w:rPr>
          <w:lang w:val="en-US"/>
        </w:rPr>
        <w:t>ts</w:t>
      </w:r>
      <w:proofErr w:type="spellEnd"/>
      <w:r w:rsidRPr="00015055">
        <w:t>)</w:t>
      </w:r>
    </w:p>
    <w:p w14:paraId="5AD2BC2E" w14:textId="618A25D2" w:rsidR="005534FA" w:rsidRPr="005534FA" w:rsidRDefault="005534FA" w:rsidP="008E224C">
      <w:pPr>
        <w:jc w:val="both"/>
      </w:pPr>
      <w:r>
        <w:t>Экземпляр сообщения.</w:t>
      </w:r>
    </w:p>
    <w:p w14:paraId="5EF0F685" w14:textId="0B6EBC8B" w:rsidR="00B30793" w:rsidRDefault="00B30793" w:rsidP="0061398A">
      <w:pPr>
        <w:pStyle w:val="3"/>
      </w:pPr>
      <w:bookmarkStart w:id="13" w:name="_Toc69133668"/>
      <w:r>
        <w:t>5.3. Описание компонентов и модулей системы</w:t>
      </w:r>
      <w:bookmarkEnd w:id="13"/>
    </w:p>
    <w:p w14:paraId="5D2E3F2E" w14:textId="623E6618" w:rsidR="00B30793" w:rsidRDefault="00B30793" w:rsidP="00B77477">
      <w:pPr>
        <w:jc w:val="both"/>
      </w:pPr>
      <w:r>
        <w:t xml:space="preserve">Для страниц регистрации и авторизации создан отдельный модуль – </w:t>
      </w:r>
      <w:proofErr w:type="gramStart"/>
      <w:r>
        <w:rPr>
          <w:lang w:val="en-US"/>
        </w:rPr>
        <w:t>auth</w:t>
      </w:r>
      <w:r w:rsidRPr="00B30793">
        <w:t>.</w:t>
      </w:r>
      <w:r>
        <w:rPr>
          <w:lang w:val="en-US"/>
        </w:rPr>
        <w:t>module</w:t>
      </w:r>
      <w:proofErr w:type="gramEnd"/>
      <w:r>
        <w:t>. Он будет контейнером для компонентов авторизации и регистрации</w:t>
      </w:r>
      <w:r w:rsidR="00A2715B">
        <w:t>:</w:t>
      </w:r>
    </w:p>
    <w:p w14:paraId="0A6E0455" w14:textId="77777777" w:rsidR="00BC1947" w:rsidRDefault="00BC1947" w:rsidP="00B77477">
      <w:pPr>
        <w:jc w:val="both"/>
      </w:pPr>
    </w:p>
    <w:p w14:paraId="523AB302" w14:textId="292D1475" w:rsidR="00E47E87" w:rsidRDefault="00DC2CE3" w:rsidP="00E47E87">
      <w:pPr>
        <w:jc w:val="center"/>
      </w:pPr>
      <w:r>
        <w:rPr>
          <w:noProof/>
        </w:rPr>
        <w:lastRenderedPageBreak/>
        <w:drawing>
          <wp:inline distT="0" distB="0" distL="0" distR="0" wp14:anchorId="417687EC" wp14:editId="7B494425">
            <wp:extent cx="4800600" cy="2314575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87" w:rsidRPr="00E47E87">
        <w:t xml:space="preserve"> </w:t>
      </w:r>
    </w:p>
    <w:p w14:paraId="30F231C3" w14:textId="1CB01BB3" w:rsidR="00E47E87" w:rsidRDefault="00E47E87" w:rsidP="00E47E87">
      <w:pPr>
        <w:jc w:val="center"/>
      </w:pPr>
      <w:r>
        <w:t>Рис.</w:t>
      </w:r>
      <w:r w:rsidR="00A2715B">
        <w:t>15</w:t>
      </w:r>
      <w:r>
        <w:t xml:space="preserve"> – </w:t>
      </w:r>
      <w:proofErr w:type="gramStart"/>
      <w:r>
        <w:rPr>
          <w:lang w:val="en-US"/>
        </w:rPr>
        <w:t>auth</w:t>
      </w:r>
      <w:r w:rsidRPr="003A510F">
        <w:t>.</w:t>
      </w:r>
      <w:r>
        <w:rPr>
          <w:lang w:val="en-US"/>
        </w:rPr>
        <w:t>module</w:t>
      </w:r>
      <w:proofErr w:type="gramEnd"/>
      <w:r w:rsidRPr="003A510F">
        <w:t>.</w:t>
      </w:r>
      <w:proofErr w:type="spellStart"/>
      <w:r>
        <w:rPr>
          <w:lang w:val="en-US"/>
        </w:rPr>
        <w:t>ts</w:t>
      </w:r>
      <w:proofErr w:type="spellEnd"/>
    </w:p>
    <w:p w14:paraId="566BDE1B" w14:textId="77777777" w:rsidR="00E47E87" w:rsidRPr="00E47E87" w:rsidRDefault="00E47E87" w:rsidP="00E47E87">
      <w:pPr>
        <w:jc w:val="center"/>
      </w:pPr>
    </w:p>
    <w:p w14:paraId="03348A9A" w14:textId="0E2066F3" w:rsidR="00E47E87" w:rsidRDefault="00E47E87" w:rsidP="00B77477">
      <w:pPr>
        <w:jc w:val="both"/>
      </w:pPr>
      <w:r>
        <w:t xml:space="preserve">Для перехода между страницами авторизации и регистрации были созданы отдельные </w:t>
      </w:r>
      <w:proofErr w:type="spellStart"/>
      <w:r>
        <w:t>роуты</w:t>
      </w:r>
      <w:proofErr w:type="spellEnd"/>
      <w:r>
        <w:t xml:space="preserve"> в </w:t>
      </w:r>
      <w:r>
        <w:rPr>
          <w:lang w:val="en-US"/>
        </w:rPr>
        <w:t>auth</w:t>
      </w:r>
      <w:r w:rsidRPr="00E47E87">
        <w:t>-</w:t>
      </w:r>
      <w:proofErr w:type="gramStart"/>
      <w:r>
        <w:rPr>
          <w:lang w:val="en-US"/>
        </w:rPr>
        <w:t>routing</w:t>
      </w:r>
      <w:r w:rsidRPr="00E47E87">
        <w:t>.</w:t>
      </w:r>
      <w:r>
        <w:rPr>
          <w:lang w:val="en-US"/>
        </w:rPr>
        <w:t>module</w:t>
      </w:r>
      <w:proofErr w:type="gramEnd"/>
      <w:r w:rsidRPr="00E47E87">
        <w:t>.</w:t>
      </w:r>
      <w:proofErr w:type="spellStart"/>
      <w:r>
        <w:rPr>
          <w:lang w:val="en-US"/>
        </w:rPr>
        <w:t>ts</w:t>
      </w:r>
      <w:proofErr w:type="spellEnd"/>
      <w:r>
        <w:t xml:space="preserve"> </w:t>
      </w:r>
      <w:r w:rsidR="00A2715B">
        <w:t>:</w:t>
      </w:r>
    </w:p>
    <w:p w14:paraId="719ACF4E" w14:textId="77777777" w:rsidR="00BC1947" w:rsidRDefault="00BC1947" w:rsidP="00B77477">
      <w:pPr>
        <w:jc w:val="both"/>
      </w:pPr>
    </w:p>
    <w:p w14:paraId="11B5F2CA" w14:textId="569E9B69" w:rsidR="00E47E87" w:rsidRDefault="00DC2CE3" w:rsidP="00257A36">
      <w:pPr>
        <w:jc w:val="center"/>
      </w:pPr>
      <w:r>
        <w:rPr>
          <w:noProof/>
        </w:rPr>
        <w:drawing>
          <wp:inline distT="0" distB="0" distL="0" distR="0" wp14:anchorId="1DBCFFE3" wp14:editId="76B15ACA">
            <wp:extent cx="3619500" cy="260985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F5BF" w14:textId="18ADB0C7" w:rsidR="00257A36" w:rsidRPr="00A726BB" w:rsidRDefault="00257A36" w:rsidP="00257A36">
      <w:pPr>
        <w:jc w:val="center"/>
      </w:pPr>
      <w:r>
        <w:t>Рис</w:t>
      </w:r>
      <w:r w:rsidRPr="00A726BB">
        <w:t>.</w:t>
      </w:r>
      <w:r w:rsidR="00A2715B">
        <w:t>16</w:t>
      </w:r>
      <w:r w:rsidRPr="00A726BB">
        <w:t xml:space="preserve"> – </w:t>
      </w:r>
      <w:r>
        <w:rPr>
          <w:lang w:val="en-US"/>
        </w:rPr>
        <w:t>auth</w:t>
      </w:r>
      <w:r w:rsidRPr="00A726BB">
        <w:t>-</w:t>
      </w:r>
      <w:proofErr w:type="gramStart"/>
      <w:r>
        <w:rPr>
          <w:lang w:val="en-US"/>
        </w:rPr>
        <w:t>routing</w:t>
      </w:r>
      <w:r w:rsidRPr="00A726BB">
        <w:t>.</w:t>
      </w:r>
      <w:r>
        <w:rPr>
          <w:lang w:val="en-US"/>
        </w:rPr>
        <w:t>module</w:t>
      </w:r>
      <w:proofErr w:type="gramEnd"/>
      <w:r w:rsidRPr="00A726BB">
        <w:t>.</w:t>
      </w:r>
      <w:proofErr w:type="spellStart"/>
      <w:r>
        <w:rPr>
          <w:lang w:val="en-US"/>
        </w:rPr>
        <w:t>ts</w:t>
      </w:r>
      <w:proofErr w:type="spellEnd"/>
    </w:p>
    <w:p w14:paraId="26F35A02" w14:textId="77777777" w:rsidR="00257A36" w:rsidRPr="00A726BB" w:rsidRDefault="00257A36" w:rsidP="00B77477">
      <w:pPr>
        <w:jc w:val="both"/>
      </w:pPr>
    </w:p>
    <w:p w14:paraId="60D0CC5A" w14:textId="59402D8D" w:rsidR="00E47E87" w:rsidRDefault="00257A36" w:rsidP="00B77477">
      <w:pPr>
        <w:jc w:val="both"/>
      </w:pPr>
      <w:r>
        <w:t xml:space="preserve">Для компонентов авторизации и регистрации были созданы формы </w:t>
      </w:r>
      <w:proofErr w:type="spellStart"/>
      <w:r>
        <w:rPr>
          <w:lang w:val="en-US"/>
        </w:rPr>
        <w:t>FormGroup</w:t>
      </w:r>
      <w:proofErr w:type="spellEnd"/>
      <w:r>
        <w:t xml:space="preserve"> с параметрами валидации</w:t>
      </w:r>
      <w:r w:rsidR="00A2715B">
        <w:t>:</w:t>
      </w:r>
    </w:p>
    <w:p w14:paraId="453C796E" w14:textId="77777777" w:rsidR="00257A36" w:rsidRDefault="00257A36" w:rsidP="00B77477">
      <w:pPr>
        <w:jc w:val="both"/>
      </w:pPr>
    </w:p>
    <w:p w14:paraId="3C0B378B" w14:textId="247731CD" w:rsidR="00257A36" w:rsidRDefault="000A28D3" w:rsidP="00257A36">
      <w:pPr>
        <w:jc w:val="center"/>
      </w:pPr>
      <w:r>
        <w:rPr>
          <w:noProof/>
        </w:rPr>
        <w:drawing>
          <wp:inline distT="0" distB="0" distL="0" distR="0" wp14:anchorId="0BBE5054" wp14:editId="1F1C6B9A">
            <wp:extent cx="5772150" cy="255270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AD62" w14:textId="160E678F" w:rsidR="002551F0" w:rsidRPr="00257A36" w:rsidRDefault="002551F0" w:rsidP="002551F0">
      <w:pPr>
        <w:jc w:val="center"/>
        <w:rPr>
          <w:lang w:val="en-US"/>
        </w:rPr>
      </w:pPr>
      <w:r>
        <w:tab/>
        <w:t>Рис</w:t>
      </w:r>
      <w:r>
        <w:rPr>
          <w:lang w:val="en-US"/>
        </w:rPr>
        <w:t>.</w:t>
      </w:r>
      <w:r w:rsidR="00A2715B">
        <w:t>17</w:t>
      </w:r>
      <w:r w:rsidRPr="00257A36">
        <w:rPr>
          <w:lang w:val="en-US"/>
        </w:rPr>
        <w:t xml:space="preserve"> – </w:t>
      </w:r>
      <w:proofErr w:type="spellStart"/>
      <w:proofErr w:type="gramStart"/>
      <w:r>
        <w:rPr>
          <w:lang w:val="en-US"/>
        </w:rPr>
        <w:t>login.component</w:t>
      </w:r>
      <w:proofErr w:type="gramEnd"/>
      <w:r>
        <w:rPr>
          <w:lang w:val="en-US"/>
        </w:rPr>
        <w:t>.ts</w:t>
      </w:r>
      <w:proofErr w:type="spellEnd"/>
    </w:p>
    <w:p w14:paraId="6C2E52EE" w14:textId="77777777" w:rsidR="00257A36" w:rsidRPr="002551F0" w:rsidRDefault="00257A36" w:rsidP="00257A36">
      <w:pPr>
        <w:jc w:val="center"/>
        <w:rPr>
          <w:lang w:val="en-US"/>
        </w:rPr>
      </w:pPr>
    </w:p>
    <w:p w14:paraId="4830557E" w14:textId="59A2349E" w:rsidR="00257A36" w:rsidRDefault="000A28D3" w:rsidP="00257A36">
      <w:r>
        <w:rPr>
          <w:noProof/>
        </w:rPr>
        <w:lastRenderedPageBreak/>
        <w:drawing>
          <wp:inline distT="0" distB="0" distL="0" distR="0" wp14:anchorId="3EC983BD" wp14:editId="53CFCA8B">
            <wp:extent cx="5724525" cy="3133725"/>
            <wp:effectExtent l="0" t="0" r="9525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A54F" w14:textId="537566C3" w:rsidR="00257A36" w:rsidRPr="003A510F" w:rsidRDefault="00257A36" w:rsidP="00257A36">
      <w:pPr>
        <w:jc w:val="center"/>
      </w:pPr>
      <w:r>
        <w:tab/>
        <w:t>Рис</w:t>
      </w:r>
      <w:r w:rsidRPr="003A510F">
        <w:t>.</w:t>
      </w:r>
      <w:r w:rsidR="006774E3" w:rsidRPr="006774E3">
        <w:t>1</w:t>
      </w:r>
      <w:r w:rsidR="00A2715B">
        <w:t>8</w:t>
      </w:r>
      <w:r w:rsidRPr="003A510F">
        <w:t xml:space="preserve"> – </w:t>
      </w:r>
      <w:proofErr w:type="gramStart"/>
      <w:r w:rsidR="002551F0">
        <w:rPr>
          <w:lang w:val="en-US"/>
        </w:rPr>
        <w:t>registration</w:t>
      </w:r>
      <w:r w:rsidRPr="003A510F">
        <w:t>.</w:t>
      </w:r>
      <w:r w:rsidR="002551F0">
        <w:rPr>
          <w:lang w:val="en-US"/>
        </w:rPr>
        <w:t>component</w:t>
      </w:r>
      <w:proofErr w:type="gramEnd"/>
      <w:r w:rsidRPr="003A510F">
        <w:t>.</w:t>
      </w:r>
      <w:proofErr w:type="spellStart"/>
      <w:r>
        <w:rPr>
          <w:lang w:val="en-US"/>
        </w:rPr>
        <w:t>ts</w:t>
      </w:r>
      <w:proofErr w:type="spellEnd"/>
    </w:p>
    <w:p w14:paraId="746E75B4" w14:textId="77777777" w:rsidR="00257A36" w:rsidRPr="003A510F" w:rsidRDefault="00257A36" w:rsidP="00257A36">
      <w:pPr>
        <w:tabs>
          <w:tab w:val="left" w:pos="2977"/>
        </w:tabs>
      </w:pPr>
    </w:p>
    <w:p w14:paraId="4CA66876" w14:textId="017DFC2E" w:rsidR="00257A36" w:rsidRDefault="00257A36" w:rsidP="00B77477">
      <w:pPr>
        <w:jc w:val="both"/>
      </w:pPr>
      <w:r>
        <w:t xml:space="preserve">Для работы с данными пользователя из базы данных </w:t>
      </w:r>
      <w:proofErr w:type="spellStart"/>
      <w:proofErr w:type="gramStart"/>
      <w:r>
        <w:rPr>
          <w:lang w:val="en-US"/>
        </w:rPr>
        <w:t>db</w:t>
      </w:r>
      <w:proofErr w:type="spellEnd"/>
      <w:r w:rsidRPr="00257A36">
        <w:t>.</w:t>
      </w:r>
      <w:r>
        <w:rPr>
          <w:lang w:val="en-US"/>
        </w:rPr>
        <w:t>json</w:t>
      </w:r>
      <w:proofErr w:type="gramEnd"/>
      <w:r>
        <w:t xml:space="preserve"> были созданы отдельная модель</w:t>
      </w:r>
      <w:r w:rsidRPr="00257A36">
        <w:t xml:space="preserve"> </w:t>
      </w:r>
      <w:r>
        <w:rPr>
          <w:lang w:val="en-US"/>
        </w:rPr>
        <w:t>user</w:t>
      </w:r>
      <w:r w:rsidRPr="00257A36">
        <w:t>.</w:t>
      </w:r>
      <w:r>
        <w:rPr>
          <w:lang w:val="en-US"/>
        </w:rPr>
        <w:t>model</w:t>
      </w:r>
      <w:r w:rsidRPr="00257A36">
        <w:t>.</w:t>
      </w:r>
      <w:proofErr w:type="spellStart"/>
      <w:r>
        <w:rPr>
          <w:lang w:val="en-US"/>
        </w:rPr>
        <w:t>ts</w:t>
      </w:r>
      <w:proofErr w:type="spellEnd"/>
      <w:r>
        <w:t xml:space="preserve"> и  сервис </w:t>
      </w:r>
      <w:r>
        <w:rPr>
          <w:lang w:val="en-US"/>
        </w:rPr>
        <w:t>user</w:t>
      </w:r>
      <w:r w:rsidR="000A28D3">
        <w:t>-</w:t>
      </w:r>
      <w:r w:rsidR="000A28D3">
        <w:rPr>
          <w:lang w:val="en-US"/>
        </w:rPr>
        <w:t>state</w:t>
      </w:r>
      <w:r w:rsidRPr="00257A36">
        <w:t>.</w:t>
      </w:r>
      <w:r>
        <w:rPr>
          <w:lang w:val="en-US"/>
        </w:rPr>
        <w:t>service</w:t>
      </w:r>
      <w:r w:rsidRPr="00257A36">
        <w:t>.</w:t>
      </w:r>
      <w:proofErr w:type="spellStart"/>
      <w:r>
        <w:rPr>
          <w:lang w:val="en-US"/>
        </w:rPr>
        <w:t>ts</w:t>
      </w:r>
      <w:proofErr w:type="spellEnd"/>
      <w:r>
        <w:t xml:space="preserve">: </w:t>
      </w:r>
    </w:p>
    <w:p w14:paraId="270255CE" w14:textId="5151A03D" w:rsidR="00257A36" w:rsidRDefault="00BC1947" w:rsidP="002551F0">
      <w:pPr>
        <w:jc w:val="center"/>
      </w:pPr>
      <w:r>
        <w:rPr>
          <w:noProof/>
        </w:rPr>
        <w:drawing>
          <wp:inline distT="0" distB="0" distL="0" distR="0" wp14:anchorId="437D1349" wp14:editId="3059AA2B">
            <wp:extent cx="3562350" cy="333375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78A2" w14:textId="04F2AC42" w:rsidR="002551F0" w:rsidRPr="00257A36" w:rsidRDefault="002551F0" w:rsidP="002551F0">
      <w:pPr>
        <w:jc w:val="center"/>
        <w:rPr>
          <w:lang w:val="en-US"/>
        </w:rPr>
      </w:pPr>
      <w:r>
        <w:tab/>
        <w:t>Рис</w:t>
      </w:r>
      <w:r>
        <w:rPr>
          <w:lang w:val="en-US"/>
        </w:rPr>
        <w:t>.</w:t>
      </w:r>
      <w:r w:rsidR="006774E3">
        <w:rPr>
          <w:lang w:val="en-US"/>
        </w:rPr>
        <w:t>1</w:t>
      </w:r>
      <w:r w:rsidR="00A2715B">
        <w:t>9</w:t>
      </w:r>
      <w:r w:rsidRPr="00257A36">
        <w:rPr>
          <w:lang w:val="en-US"/>
        </w:rPr>
        <w:t xml:space="preserve"> – </w:t>
      </w:r>
      <w:proofErr w:type="spellStart"/>
      <w:proofErr w:type="gramStart"/>
      <w:r>
        <w:rPr>
          <w:lang w:val="en-US"/>
        </w:rPr>
        <w:t>user.model</w:t>
      </w:r>
      <w:proofErr w:type="gramEnd"/>
      <w:r>
        <w:rPr>
          <w:lang w:val="en-US"/>
        </w:rPr>
        <w:t>.ts</w:t>
      </w:r>
      <w:proofErr w:type="spellEnd"/>
    </w:p>
    <w:p w14:paraId="36FAAC8E" w14:textId="77777777" w:rsidR="002551F0" w:rsidRPr="002551F0" w:rsidRDefault="002551F0" w:rsidP="00B77477">
      <w:pPr>
        <w:jc w:val="both"/>
        <w:rPr>
          <w:lang w:val="en-US"/>
        </w:rPr>
      </w:pPr>
    </w:p>
    <w:p w14:paraId="49BA84EC" w14:textId="0E475746" w:rsidR="002551F0" w:rsidRDefault="00BC1947" w:rsidP="002551F0">
      <w:pPr>
        <w:jc w:val="center"/>
      </w:pPr>
      <w:r>
        <w:rPr>
          <w:noProof/>
        </w:rPr>
        <w:lastRenderedPageBreak/>
        <w:drawing>
          <wp:inline distT="0" distB="0" distL="0" distR="0" wp14:anchorId="61EBD99E" wp14:editId="1CE3CE2C">
            <wp:extent cx="5940425" cy="4829810"/>
            <wp:effectExtent l="0" t="0" r="3175" b="889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E7D5" w14:textId="31DFF84C" w:rsidR="008B2F1F" w:rsidRPr="00015055" w:rsidRDefault="002551F0" w:rsidP="008B2F1F">
      <w:pPr>
        <w:jc w:val="center"/>
      </w:pPr>
      <w:r>
        <w:tab/>
        <w:t>Рис</w:t>
      </w:r>
      <w:r w:rsidRPr="00015055">
        <w:t>.</w:t>
      </w:r>
      <w:r w:rsidR="00A2715B" w:rsidRPr="00015055">
        <w:t>20</w:t>
      </w:r>
      <w:r w:rsidRPr="00015055">
        <w:t xml:space="preserve"> – </w:t>
      </w:r>
      <w:r>
        <w:rPr>
          <w:lang w:val="en-US"/>
        </w:rPr>
        <w:t>user</w:t>
      </w:r>
      <w:r w:rsidR="000A28D3" w:rsidRPr="00015055">
        <w:t>-</w:t>
      </w:r>
      <w:proofErr w:type="gramStart"/>
      <w:r w:rsidR="000A28D3">
        <w:rPr>
          <w:lang w:val="en-US"/>
        </w:rPr>
        <w:t>state</w:t>
      </w:r>
      <w:r w:rsidRPr="00015055">
        <w:t>.</w:t>
      </w:r>
      <w:r>
        <w:rPr>
          <w:lang w:val="en-US"/>
        </w:rPr>
        <w:t>service</w:t>
      </w:r>
      <w:proofErr w:type="gramEnd"/>
      <w:r w:rsidRPr="00015055">
        <w:t>.</w:t>
      </w:r>
      <w:proofErr w:type="spellStart"/>
      <w:r>
        <w:rPr>
          <w:lang w:val="en-US"/>
        </w:rPr>
        <w:t>ts</w:t>
      </w:r>
      <w:proofErr w:type="spellEnd"/>
    </w:p>
    <w:p w14:paraId="78FFBAB7" w14:textId="05AAE7C2" w:rsidR="008B2F1F" w:rsidRPr="00015055" w:rsidRDefault="008B2F1F" w:rsidP="008B2F1F">
      <w:pPr>
        <w:jc w:val="center"/>
      </w:pPr>
    </w:p>
    <w:p w14:paraId="7F712F7F" w14:textId="77777777" w:rsidR="00BC1947" w:rsidRPr="00015055" w:rsidRDefault="00BC1947" w:rsidP="00BC1947"/>
    <w:p w14:paraId="1D2AA249" w14:textId="162BC6CE" w:rsidR="008B2F1F" w:rsidRPr="006774E3" w:rsidRDefault="008B2F1F" w:rsidP="00BC1947">
      <w:r>
        <w:t>Для модуля а</w:t>
      </w:r>
      <w:r w:rsidRPr="008B2F1F">
        <w:t>утентификаци</w:t>
      </w:r>
      <w:r>
        <w:t>и был создан отдельный сервис:</w:t>
      </w:r>
    </w:p>
    <w:p w14:paraId="7F169DD6" w14:textId="21B218B3" w:rsidR="008B2F1F" w:rsidRDefault="008B2F1F" w:rsidP="008B2F1F"/>
    <w:p w14:paraId="486A4B8A" w14:textId="47D12C21" w:rsidR="008B2F1F" w:rsidRPr="008B2F1F" w:rsidRDefault="008B2F1F" w:rsidP="008B2F1F">
      <w:r>
        <w:rPr>
          <w:noProof/>
        </w:rPr>
        <w:drawing>
          <wp:inline distT="0" distB="0" distL="0" distR="0" wp14:anchorId="3E96CA97" wp14:editId="47BF490F">
            <wp:extent cx="6069040" cy="2876550"/>
            <wp:effectExtent l="0" t="0" r="825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2397" cy="28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5E36" w14:textId="3B8AAC96" w:rsidR="002551F0" w:rsidRPr="00B969D4" w:rsidRDefault="008B2F1F" w:rsidP="002551F0">
      <w:pPr>
        <w:jc w:val="center"/>
      </w:pPr>
      <w:r w:rsidRPr="008B2F1F">
        <w:t>Рис.</w:t>
      </w:r>
      <w:r w:rsidR="00A2715B">
        <w:t>21</w:t>
      </w:r>
      <w:r w:rsidRPr="008B2F1F">
        <w:t xml:space="preserve"> – </w:t>
      </w:r>
      <w:proofErr w:type="gramStart"/>
      <w:r>
        <w:rPr>
          <w:lang w:val="en-US"/>
        </w:rPr>
        <w:t>auth</w:t>
      </w:r>
      <w:r w:rsidRPr="00B969D4">
        <w:t>.</w:t>
      </w:r>
      <w:r>
        <w:rPr>
          <w:lang w:val="en-US"/>
        </w:rPr>
        <w:t>service</w:t>
      </w:r>
      <w:proofErr w:type="gramEnd"/>
      <w:r w:rsidRPr="00B969D4">
        <w:t>.</w:t>
      </w:r>
      <w:proofErr w:type="spellStart"/>
      <w:r>
        <w:rPr>
          <w:lang w:val="en-US"/>
        </w:rPr>
        <w:t>ts</w:t>
      </w:r>
      <w:proofErr w:type="spellEnd"/>
    </w:p>
    <w:p w14:paraId="37C0535A" w14:textId="0EA15D0C" w:rsidR="008B2F1F" w:rsidRDefault="008B2F1F" w:rsidP="002551F0">
      <w:pPr>
        <w:jc w:val="center"/>
      </w:pPr>
    </w:p>
    <w:p w14:paraId="5F7B57E5" w14:textId="19E7D16C" w:rsidR="008B2F1F" w:rsidRDefault="008B2F1F" w:rsidP="002551F0">
      <w:pPr>
        <w:jc w:val="center"/>
      </w:pPr>
    </w:p>
    <w:p w14:paraId="6D59DEEB" w14:textId="77777777" w:rsidR="008B2F1F" w:rsidRPr="003A510F" w:rsidRDefault="008B2F1F" w:rsidP="002551F0">
      <w:pPr>
        <w:jc w:val="center"/>
      </w:pPr>
    </w:p>
    <w:p w14:paraId="382C046D" w14:textId="01BBB8C9" w:rsidR="002551F0" w:rsidRDefault="00991AF0" w:rsidP="002551F0">
      <w:r>
        <w:t xml:space="preserve">Реализация авторизации и </w:t>
      </w:r>
      <w:proofErr w:type="gramStart"/>
      <w:r>
        <w:t>регистрации</w:t>
      </w:r>
      <w:r w:rsidR="004B58F3">
        <w:t>(</w:t>
      </w:r>
      <w:proofErr w:type="gramEnd"/>
      <w:r w:rsidR="004B58F3">
        <w:t xml:space="preserve">рисунок </w:t>
      </w:r>
      <w:r w:rsidR="006774E3" w:rsidRPr="006774E3">
        <w:t>14-15</w:t>
      </w:r>
      <w:r w:rsidR="004B58F3">
        <w:t>):</w:t>
      </w:r>
    </w:p>
    <w:p w14:paraId="0BB29607" w14:textId="77777777" w:rsidR="004B58F3" w:rsidRDefault="004B58F3" w:rsidP="002551F0"/>
    <w:p w14:paraId="5D324882" w14:textId="27C780AB" w:rsidR="004B58F3" w:rsidRDefault="00CD66D3" w:rsidP="004B58F3">
      <w:pPr>
        <w:jc w:val="center"/>
      </w:pPr>
      <w:r>
        <w:rPr>
          <w:noProof/>
        </w:rPr>
        <w:lastRenderedPageBreak/>
        <w:drawing>
          <wp:inline distT="0" distB="0" distL="0" distR="0" wp14:anchorId="2B9FF3BE" wp14:editId="6609124E">
            <wp:extent cx="5760988" cy="24098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960" cy="241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8561" w14:textId="1AE3B431" w:rsidR="004B58F3" w:rsidRPr="008B2F1F" w:rsidRDefault="004B58F3" w:rsidP="004B58F3">
      <w:pPr>
        <w:jc w:val="center"/>
      </w:pPr>
      <w:r>
        <w:tab/>
      </w:r>
      <w:r w:rsidRPr="008B2F1F">
        <w:t>Рис.</w:t>
      </w:r>
      <w:r w:rsidR="00A2715B">
        <w:t>22</w:t>
      </w:r>
      <w:r w:rsidR="008B2F1F" w:rsidRPr="008B2F1F">
        <w:t xml:space="preserve"> </w:t>
      </w:r>
      <w:r w:rsidRPr="008B2F1F">
        <w:t>– Реализация в компоненте авторизации</w:t>
      </w:r>
    </w:p>
    <w:p w14:paraId="474DD87E" w14:textId="77777777" w:rsidR="004B58F3" w:rsidRDefault="004B58F3" w:rsidP="002551F0"/>
    <w:p w14:paraId="1077362A" w14:textId="7494542B" w:rsidR="004B58F3" w:rsidRDefault="00991AF0" w:rsidP="004B58F3">
      <w:pPr>
        <w:jc w:val="center"/>
      </w:pPr>
      <w:r>
        <w:rPr>
          <w:noProof/>
        </w:rPr>
        <w:drawing>
          <wp:inline distT="0" distB="0" distL="0" distR="0" wp14:anchorId="796DE2B7" wp14:editId="079F724E">
            <wp:extent cx="4162425" cy="5095875"/>
            <wp:effectExtent l="0" t="0" r="952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9B4F" w14:textId="28C62F70" w:rsidR="004B58F3" w:rsidRPr="004B58F3" w:rsidRDefault="004B58F3" w:rsidP="004B58F3">
      <w:pPr>
        <w:jc w:val="center"/>
      </w:pPr>
      <w:r>
        <w:tab/>
        <w:t>Рис</w:t>
      </w:r>
      <w:r w:rsidRPr="004B58F3">
        <w:t>.</w:t>
      </w:r>
      <w:r w:rsidR="00A2715B">
        <w:t>23</w:t>
      </w:r>
      <w:r w:rsidRPr="004B58F3">
        <w:t xml:space="preserve"> – </w:t>
      </w:r>
      <w:r>
        <w:t>Реализация в компоненте регистрации</w:t>
      </w:r>
    </w:p>
    <w:p w14:paraId="7D040C6C" w14:textId="77777777" w:rsidR="004B58F3" w:rsidRDefault="004B58F3" w:rsidP="002551F0"/>
    <w:p w14:paraId="1F5D8C90" w14:textId="17D51384" w:rsidR="004B58F3" w:rsidRDefault="003B7A76" w:rsidP="002551F0">
      <w:r>
        <w:t xml:space="preserve">Для работы с </w:t>
      </w:r>
      <w:r w:rsidR="00CD66D3">
        <w:t xml:space="preserve">сообщениями </w:t>
      </w:r>
      <w:r>
        <w:t>был</w:t>
      </w:r>
      <w:r w:rsidR="004D0778">
        <w:t xml:space="preserve">а создана отдельная модель </w:t>
      </w:r>
      <w:r w:rsidR="00CD66D3">
        <w:rPr>
          <w:lang w:val="en-US"/>
        </w:rPr>
        <w:t>message</w:t>
      </w:r>
      <w:r w:rsidR="004D0778" w:rsidRPr="004D0778">
        <w:t xml:space="preserve"> </w:t>
      </w:r>
      <w:r w:rsidR="004D0778">
        <w:t>и</w:t>
      </w:r>
      <w:r>
        <w:t xml:space="preserve"> создан отдельный сервис –</w:t>
      </w:r>
      <w:r w:rsidRPr="003B7A76">
        <w:t xml:space="preserve"> </w:t>
      </w:r>
      <w:proofErr w:type="gramStart"/>
      <w:r w:rsidR="00CD66D3">
        <w:rPr>
          <w:lang w:val="en-US"/>
        </w:rPr>
        <w:t>message</w:t>
      </w:r>
      <w:r w:rsidRPr="003B7A76">
        <w:t>.</w:t>
      </w:r>
      <w:r>
        <w:rPr>
          <w:lang w:val="en-US"/>
        </w:rPr>
        <w:t>service</w:t>
      </w:r>
      <w:proofErr w:type="gramEnd"/>
      <w:r w:rsidRPr="003B7A76">
        <w:t>.</w:t>
      </w:r>
      <w:proofErr w:type="spellStart"/>
      <w:r>
        <w:rPr>
          <w:lang w:val="en-US"/>
        </w:rPr>
        <w:t>ts</w:t>
      </w:r>
      <w:proofErr w:type="spellEnd"/>
      <w:r>
        <w:t xml:space="preserve">: </w:t>
      </w:r>
    </w:p>
    <w:p w14:paraId="62E63791" w14:textId="77777777" w:rsidR="00B2454E" w:rsidRDefault="00B2454E" w:rsidP="002551F0"/>
    <w:p w14:paraId="34EEABEA" w14:textId="01BD5563" w:rsidR="004D0778" w:rsidRDefault="00BC1947" w:rsidP="004D0778">
      <w:pPr>
        <w:jc w:val="center"/>
      </w:pPr>
      <w:r>
        <w:rPr>
          <w:noProof/>
        </w:rPr>
        <w:lastRenderedPageBreak/>
        <w:drawing>
          <wp:inline distT="0" distB="0" distL="0" distR="0" wp14:anchorId="57816AF7" wp14:editId="1AF161D3">
            <wp:extent cx="2600325" cy="2105025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FB9C" w14:textId="2D08A923" w:rsidR="004D0778" w:rsidRPr="003A510F" w:rsidRDefault="004D0778" w:rsidP="004D0778">
      <w:pPr>
        <w:jc w:val="center"/>
        <w:rPr>
          <w:lang w:val="en-US"/>
        </w:rPr>
      </w:pPr>
      <w:r>
        <w:tab/>
        <w:t>Рис</w:t>
      </w:r>
      <w:r w:rsidRPr="004B58F3">
        <w:t>.</w:t>
      </w:r>
      <w:r w:rsidR="0070359C">
        <w:t>24</w:t>
      </w:r>
      <w:r w:rsidR="003A510F">
        <w:t xml:space="preserve"> –</w:t>
      </w:r>
      <w:r w:rsidR="003A510F">
        <w:rPr>
          <w:lang w:val="en-US"/>
        </w:rPr>
        <w:t xml:space="preserve"> </w:t>
      </w:r>
      <w:proofErr w:type="spellStart"/>
      <w:proofErr w:type="gramStart"/>
      <w:r w:rsidR="00BF0CB5">
        <w:rPr>
          <w:lang w:val="en-US"/>
        </w:rPr>
        <w:t>message</w:t>
      </w:r>
      <w:r w:rsidR="003A510F">
        <w:rPr>
          <w:lang w:val="en-US"/>
        </w:rPr>
        <w:t>.model</w:t>
      </w:r>
      <w:proofErr w:type="gramEnd"/>
      <w:r w:rsidR="003A510F">
        <w:rPr>
          <w:lang w:val="en-US"/>
        </w:rPr>
        <w:t>.ts</w:t>
      </w:r>
      <w:proofErr w:type="spellEnd"/>
    </w:p>
    <w:p w14:paraId="6ED27413" w14:textId="77777777" w:rsidR="004D0778" w:rsidRDefault="004D0778" w:rsidP="004D0778">
      <w:pPr>
        <w:jc w:val="center"/>
      </w:pPr>
    </w:p>
    <w:p w14:paraId="1ABBE608" w14:textId="3C8B1DDB" w:rsidR="003B7A76" w:rsidRPr="003B7A76" w:rsidRDefault="00BC1947" w:rsidP="004D0778">
      <w:pPr>
        <w:jc w:val="center"/>
      </w:pPr>
      <w:r>
        <w:rPr>
          <w:noProof/>
        </w:rPr>
        <w:drawing>
          <wp:inline distT="0" distB="0" distL="0" distR="0" wp14:anchorId="40053778" wp14:editId="232DD96D">
            <wp:extent cx="5314950" cy="1457325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40CF" w14:textId="3BB138A9" w:rsidR="006801CC" w:rsidRDefault="004D0778" w:rsidP="00F548B4">
      <w:pPr>
        <w:jc w:val="center"/>
      </w:pPr>
      <w:r>
        <w:tab/>
        <w:t>Рис</w:t>
      </w:r>
      <w:r w:rsidRPr="004B58F3">
        <w:t>.</w:t>
      </w:r>
      <w:r w:rsidR="00A35732">
        <w:t>25</w:t>
      </w:r>
      <w:r w:rsidRPr="004B58F3">
        <w:t xml:space="preserve"> – </w:t>
      </w:r>
      <w:proofErr w:type="gramStart"/>
      <w:r w:rsidR="00BF0CB5">
        <w:rPr>
          <w:lang w:val="en-US"/>
        </w:rPr>
        <w:t>message</w:t>
      </w:r>
      <w:r w:rsidR="003A510F" w:rsidRPr="0061398A">
        <w:t>.</w:t>
      </w:r>
      <w:r w:rsidR="003A510F">
        <w:rPr>
          <w:lang w:val="en-US"/>
        </w:rPr>
        <w:t>service</w:t>
      </w:r>
      <w:proofErr w:type="gramEnd"/>
      <w:r w:rsidR="003A510F" w:rsidRPr="0061398A">
        <w:t>.</w:t>
      </w:r>
      <w:proofErr w:type="spellStart"/>
      <w:r w:rsidR="003A510F">
        <w:rPr>
          <w:lang w:val="en-US"/>
        </w:rPr>
        <w:t>ts</w:t>
      </w:r>
      <w:proofErr w:type="spellEnd"/>
    </w:p>
    <w:p w14:paraId="11158AA8" w14:textId="6AD7F9D1" w:rsidR="006801CC" w:rsidRDefault="00F548B4" w:rsidP="006801CC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BCADE60" wp14:editId="72698FC8">
            <wp:simplePos x="0" y="0"/>
            <wp:positionH relativeFrom="column">
              <wp:posOffset>805815</wp:posOffset>
            </wp:positionH>
            <wp:positionV relativeFrom="paragraph">
              <wp:posOffset>476250</wp:posOffset>
            </wp:positionV>
            <wp:extent cx="3952875" cy="6574155"/>
            <wp:effectExtent l="0" t="0" r="9525" b="0"/>
            <wp:wrapTopAndBottom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1CC">
        <w:t xml:space="preserve">Для изменения </w:t>
      </w:r>
      <w:r w:rsidR="00912E48">
        <w:t>постов</w:t>
      </w:r>
      <w:r w:rsidR="006801CC">
        <w:t xml:space="preserve"> создана страница </w:t>
      </w:r>
      <w:r w:rsidR="00912E48">
        <w:t xml:space="preserve">менеджера </w:t>
      </w:r>
      <w:proofErr w:type="gramStart"/>
      <w:r w:rsidR="00912E48">
        <w:t>постов</w:t>
      </w:r>
      <w:r w:rsidR="006801CC">
        <w:t>(</w:t>
      </w:r>
      <w:proofErr w:type="gramEnd"/>
      <w:r w:rsidR="006801CC">
        <w:t>рисунок 18-19)</w:t>
      </w:r>
      <w:r w:rsidRPr="00F548B4">
        <w:rPr>
          <w:noProof/>
        </w:rPr>
        <w:t xml:space="preserve"> </w:t>
      </w:r>
    </w:p>
    <w:p w14:paraId="06D851ED" w14:textId="31630F36" w:rsidR="006801CC" w:rsidRDefault="00BC1947" w:rsidP="006801CC">
      <w:r>
        <w:rPr>
          <w:noProof/>
        </w:rPr>
        <w:lastRenderedPageBreak/>
        <w:drawing>
          <wp:inline distT="0" distB="0" distL="0" distR="0" wp14:anchorId="7BBCCD80" wp14:editId="339988D5">
            <wp:extent cx="4276725" cy="6762750"/>
            <wp:effectExtent l="0" t="0" r="952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852A" w14:textId="3D17F42B" w:rsidR="006801CC" w:rsidRPr="00015055" w:rsidRDefault="006801CC" w:rsidP="006801CC">
      <w:pPr>
        <w:jc w:val="center"/>
      </w:pPr>
      <w:r>
        <w:t>Рис</w:t>
      </w:r>
      <w:r w:rsidRPr="00015055">
        <w:t xml:space="preserve">. </w:t>
      </w:r>
      <w:r w:rsidR="00A35732">
        <w:t>26</w:t>
      </w:r>
      <w:r w:rsidRPr="00015055">
        <w:t xml:space="preserve"> – </w:t>
      </w:r>
      <w:r w:rsidR="00180FBB">
        <w:rPr>
          <w:lang w:val="en-US"/>
        </w:rPr>
        <w:t>post</w:t>
      </w:r>
      <w:r w:rsidR="00180FBB" w:rsidRPr="00015055">
        <w:t>-</w:t>
      </w:r>
      <w:proofErr w:type="gramStart"/>
      <w:r w:rsidR="00180FBB">
        <w:rPr>
          <w:lang w:val="en-US"/>
        </w:rPr>
        <w:t>manager</w:t>
      </w:r>
      <w:r w:rsidRPr="00015055">
        <w:t>.</w:t>
      </w:r>
      <w:r>
        <w:rPr>
          <w:lang w:val="en-US"/>
        </w:rPr>
        <w:t>component</w:t>
      </w:r>
      <w:proofErr w:type="gramEnd"/>
      <w:r w:rsidRPr="00015055">
        <w:t>.</w:t>
      </w:r>
      <w:proofErr w:type="spellStart"/>
      <w:r>
        <w:rPr>
          <w:lang w:val="en-US"/>
        </w:rPr>
        <w:t>ts</w:t>
      </w:r>
      <w:proofErr w:type="spellEnd"/>
    </w:p>
    <w:p w14:paraId="19610D69" w14:textId="52389DE2" w:rsidR="00180FBB" w:rsidRDefault="00180FBB" w:rsidP="00180FBB">
      <w:r>
        <w:t>Для изменения заявок создана страница менеджера заявок</w:t>
      </w:r>
    </w:p>
    <w:p w14:paraId="610DCECD" w14:textId="5BEDDB4B" w:rsidR="00180FBB" w:rsidRDefault="00180FBB" w:rsidP="00180F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6D4454" wp14:editId="2AE33A16">
            <wp:extent cx="3581400" cy="65913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FB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36DB34" wp14:editId="324D7CAC">
            <wp:extent cx="5940425" cy="4585335"/>
            <wp:effectExtent l="0" t="0" r="3175" b="571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F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06DF52" wp14:editId="0B12665E">
            <wp:extent cx="5940425" cy="2722245"/>
            <wp:effectExtent l="0" t="0" r="3175" b="190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C076" w14:textId="6BE0226B" w:rsidR="00180FBB" w:rsidRPr="00015055" w:rsidRDefault="001E5921" w:rsidP="001E5921">
      <w:pPr>
        <w:jc w:val="center"/>
        <w:rPr>
          <w:noProof/>
        </w:rPr>
      </w:pPr>
      <w:r w:rsidRPr="001E5921">
        <w:rPr>
          <w:noProof/>
        </w:rPr>
        <w:t>Рис</w:t>
      </w:r>
      <w:r w:rsidRPr="00015055">
        <w:rPr>
          <w:noProof/>
        </w:rPr>
        <w:t xml:space="preserve">.27 – </w:t>
      </w:r>
      <w:r>
        <w:rPr>
          <w:noProof/>
          <w:lang w:val="en-US"/>
        </w:rPr>
        <w:t>request</w:t>
      </w:r>
      <w:r w:rsidRPr="00015055">
        <w:rPr>
          <w:noProof/>
        </w:rPr>
        <w:t>-</w:t>
      </w:r>
      <w:r>
        <w:rPr>
          <w:noProof/>
          <w:lang w:val="en-US"/>
        </w:rPr>
        <w:t>manager</w:t>
      </w:r>
      <w:r w:rsidRPr="00015055">
        <w:rPr>
          <w:noProof/>
        </w:rPr>
        <w:t>.</w:t>
      </w:r>
      <w:r>
        <w:rPr>
          <w:noProof/>
          <w:lang w:val="en-US"/>
        </w:rPr>
        <w:t>component</w:t>
      </w:r>
      <w:r w:rsidRPr="00015055">
        <w:rPr>
          <w:noProof/>
        </w:rPr>
        <w:t>.</w:t>
      </w:r>
      <w:r>
        <w:rPr>
          <w:noProof/>
          <w:lang w:val="en-US"/>
        </w:rPr>
        <w:t>ts</w:t>
      </w:r>
    </w:p>
    <w:p w14:paraId="0F85DD76" w14:textId="77777777" w:rsidR="00180FBB" w:rsidRPr="00015055" w:rsidRDefault="00180FBB">
      <w:pPr>
        <w:spacing w:after="160" w:line="259" w:lineRule="auto"/>
        <w:rPr>
          <w:noProof/>
        </w:rPr>
      </w:pPr>
      <w:r w:rsidRPr="00015055">
        <w:rPr>
          <w:noProof/>
        </w:rPr>
        <w:br w:type="page"/>
      </w:r>
    </w:p>
    <w:p w14:paraId="7A57DE70" w14:textId="686F43B8" w:rsidR="00180FBB" w:rsidRDefault="00180FBB" w:rsidP="00180FBB">
      <w:pPr>
        <w:rPr>
          <w:noProof/>
        </w:rPr>
      </w:pPr>
      <w:r>
        <w:rPr>
          <w:noProof/>
        </w:rPr>
        <w:lastRenderedPageBreak/>
        <w:t xml:space="preserve">Для менеджеров создан общий сервис </w:t>
      </w:r>
    </w:p>
    <w:p w14:paraId="2416E85D" w14:textId="7AA8362F" w:rsidR="006801CC" w:rsidRDefault="00BC1947" w:rsidP="006801CC">
      <w:pPr>
        <w:spacing w:after="160" w:line="259" w:lineRule="auto"/>
      </w:pPr>
      <w:r>
        <w:rPr>
          <w:noProof/>
        </w:rPr>
        <w:drawing>
          <wp:inline distT="0" distB="0" distL="0" distR="0" wp14:anchorId="2233A2AF" wp14:editId="31F4E5EC">
            <wp:extent cx="5924550" cy="535305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946C" w14:textId="5A1B0AB4" w:rsidR="006801CC" w:rsidRPr="00015055" w:rsidRDefault="006801CC" w:rsidP="006801CC">
      <w:pPr>
        <w:spacing w:after="160" w:line="259" w:lineRule="auto"/>
        <w:jc w:val="center"/>
      </w:pPr>
      <w:r>
        <w:t>Рис</w:t>
      </w:r>
      <w:r w:rsidRPr="00015055">
        <w:t xml:space="preserve">. </w:t>
      </w:r>
      <w:r w:rsidR="001E5C71" w:rsidRPr="00015055">
        <w:t>28</w:t>
      </w:r>
      <w:r w:rsidRPr="00015055">
        <w:t xml:space="preserve"> – </w:t>
      </w:r>
      <w:proofErr w:type="gramStart"/>
      <w:r>
        <w:rPr>
          <w:lang w:val="en-US"/>
        </w:rPr>
        <w:t>settings</w:t>
      </w:r>
      <w:r w:rsidRPr="00015055">
        <w:t>.</w:t>
      </w:r>
      <w:r>
        <w:rPr>
          <w:lang w:val="en-US"/>
        </w:rPr>
        <w:t>service</w:t>
      </w:r>
      <w:proofErr w:type="gramEnd"/>
      <w:r w:rsidRPr="00015055">
        <w:t>.</w:t>
      </w:r>
      <w:proofErr w:type="spellStart"/>
      <w:r>
        <w:rPr>
          <w:lang w:val="en-US"/>
        </w:rPr>
        <w:t>ts</w:t>
      </w:r>
      <w:proofErr w:type="spellEnd"/>
    </w:p>
    <w:p w14:paraId="6082AEAA" w14:textId="575C30F0" w:rsidR="00180FBB" w:rsidRDefault="00180FBB" w:rsidP="006801CC">
      <w:pPr>
        <w:spacing w:after="160" w:line="259" w:lineRule="auto"/>
      </w:pPr>
      <w:r>
        <w:t>Возможность переписки осуществляется в компоненте чата</w:t>
      </w:r>
    </w:p>
    <w:p w14:paraId="06CE39EA" w14:textId="3081A534" w:rsidR="00180FBB" w:rsidRPr="00180FBB" w:rsidRDefault="00180FBB" w:rsidP="006801CC">
      <w:pPr>
        <w:spacing w:after="160" w:line="259" w:lineRule="auto"/>
      </w:pPr>
      <w:r>
        <w:rPr>
          <w:noProof/>
        </w:rPr>
        <w:drawing>
          <wp:inline distT="0" distB="0" distL="0" distR="0" wp14:anchorId="78AB8325" wp14:editId="7D8B1FF0">
            <wp:extent cx="5940425" cy="3267075"/>
            <wp:effectExtent l="0" t="0" r="317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E081" w14:textId="77777777" w:rsidR="00180FBB" w:rsidRPr="00180FBB" w:rsidRDefault="00180FBB" w:rsidP="006801CC">
      <w:pPr>
        <w:spacing w:after="160" w:line="259" w:lineRule="auto"/>
      </w:pPr>
    </w:p>
    <w:p w14:paraId="114D3092" w14:textId="24168A2C" w:rsidR="003A510F" w:rsidRPr="003A510F" w:rsidRDefault="003A510F" w:rsidP="006801CC">
      <w:pPr>
        <w:spacing w:after="160" w:line="259" w:lineRule="auto"/>
      </w:pPr>
      <w:r>
        <w:t>Для сортировки данных был реализован</w:t>
      </w:r>
      <w:r w:rsidR="00A252FB">
        <w:t xml:space="preserve"> </w:t>
      </w:r>
      <w:r>
        <w:t xml:space="preserve">метод </w:t>
      </w:r>
      <w:r w:rsidR="00A252FB">
        <w:t>пузырьковой сортировки по алфавиту</w:t>
      </w:r>
      <w:r>
        <w:t>:</w:t>
      </w:r>
    </w:p>
    <w:p w14:paraId="594D014B" w14:textId="77777777" w:rsidR="003A510F" w:rsidRPr="003A510F" w:rsidRDefault="003A510F" w:rsidP="003A510F"/>
    <w:p w14:paraId="7A37732F" w14:textId="1D4E80C3" w:rsidR="003B7A76" w:rsidRDefault="00BC1947" w:rsidP="003A510F">
      <w:pPr>
        <w:jc w:val="center"/>
      </w:pPr>
      <w:r>
        <w:rPr>
          <w:noProof/>
        </w:rPr>
        <w:drawing>
          <wp:inline distT="0" distB="0" distL="0" distR="0" wp14:anchorId="67AE8185" wp14:editId="2CABAC80">
            <wp:extent cx="3819525" cy="3000375"/>
            <wp:effectExtent l="0" t="0" r="9525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C337" w14:textId="43071DCA" w:rsidR="003A510F" w:rsidRPr="00A252FB" w:rsidRDefault="003A510F" w:rsidP="003A510F">
      <w:pPr>
        <w:jc w:val="center"/>
      </w:pPr>
      <w:r>
        <w:tab/>
        <w:t>Рис.2</w:t>
      </w:r>
      <w:r w:rsidR="001E5C71" w:rsidRPr="001E5C71">
        <w:t>9</w:t>
      </w:r>
      <w:r w:rsidRPr="004B58F3">
        <w:t xml:space="preserve"> – </w:t>
      </w:r>
      <w:r w:rsidR="00A252FB">
        <w:t xml:space="preserve">Пузырьковая сортировка в </w:t>
      </w:r>
      <w:proofErr w:type="gramStart"/>
      <w:r w:rsidR="00A252FB">
        <w:rPr>
          <w:lang w:val="en-US"/>
        </w:rPr>
        <w:t>home</w:t>
      </w:r>
      <w:r w:rsidR="00A252FB" w:rsidRPr="00A252FB">
        <w:t>.</w:t>
      </w:r>
      <w:r w:rsidR="00A252FB">
        <w:rPr>
          <w:lang w:val="en-US"/>
        </w:rPr>
        <w:t>component</w:t>
      </w:r>
      <w:proofErr w:type="gramEnd"/>
      <w:r w:rsidR="00A252FB" w:rsidRPr="00A252FB">
        <w:t>.</w:t>
      </w:r>
      <w:proofErr w:type="spellStart"/>
      <w:r w:rsidR="00A252FB">
        <w:rPr>
          <w:lang w:val="en-US"/>
        </w:rPr>
        <w:t>ts</w:t>
      </w:r>
      <w:proofErr w:type="spellEnd"/>
    </w:p>
    <w:p w14:paraId="6211AA03" w14:textId="703D0619" w:rsidR="003A510F" w:rsidRPr="003A510F" w:rsidRDefault="003A510F" w:rsidP="00A252FB"/>
    <w:p w14:paraId="5AB412E6" w14:textId="77777777" w:rsidR="003A510F" w:rsidRPr="003A510F" w:rsidRDefault="003A510F" w:rsidP="002551F0"/>
    <w:p w14:paraId="4945EB47" w14:textId="74E40785" w:rsidR="004B58F3" w:rsidRDefault="00BC076E" w:rsidP="00015055">
      <w:pPr>
        <w:spacing w:after="160" w:line="259" w:lineRule="auto"/>
      </w:pPr>
      <w:r>
        <w:t xml:space="preserve">Для </w:t>
      </w:r>
      <w:r w:rsidR="001D3CF2">
        <w:t xml:space="preserve">различного поиска по БД создан сервис </w:t>
      </w:r>
      <w:r w:rsidR="001D3CF2" w:rsidRPr="001D3CF2">
        <w:t xml:space="preserve">- </w:t>
      </w:r>
      <w:proofErr w:type="gramStart"/>
      <w:r>
        <w:rPr>
          <w:lang w:val="en-US"/>
        </w:rPr>
        <w:t>search</w:t>
      </w:r>
      <w:r w:rsidRPr="00BC076E">
        <w:t>.</w:t>
      </w:r>
      <w:r w:rsidR="001D3CF2">
        <w:rPr>
          <w:lang w:val="en-US"/>
        </w:rPr>
        <w:t>service</w:t>
      </w:r>
      <w:proofErr w:type="gramEnd"/>
      <w:r w:rsidRPr="00BC076E">
        <w:t>.</w:t>
      </w:r>
      <w:proofErr w:type="spellStart"/>
      <w:r>
        <w:rPr>
          <w:lang w:val="en-US"/>
        </w:rPr>
        <w:t>ts</w:t>
      </w:r>
      <w:proofErr w:type="spellEnd"/>
      <w:r w:rsidRPr="00BC076E">
        <w:t xml:space="preserve"> </w:t>
      </w:r>
      <w:r>
        <w:t xml:space="preserve">(рисунок 22): </w:t>
      </w:r>
    </w:p>
    <w:p w14:paraId="1A5FE7F3" w14:textId="77777777" w:rsidR="00BC076E" w:rsidRDefault="00BC076E" w:rsidP="002551F0"/>
    <w:p w14:paraId="6C5210FE" w14:textId="69B33E71" w:rsidR="00BC076E" w:rsidRDefault="00BC1947" w:rsidP="00BC076E">
      <w:pPr>
        <w:jc w:val="center"/>
      </w:pPr>
      <w:r>
        <w:rPr>
          <w:noProof/>
        </w:rPr>
        <w:drawing>
          <wp:inline distT="0" distB="0" distL="0" distR="0" wp14:anchorId="1C6F751B" wp14:editId="45E21B7D">
            <wp:extent cx="5940425" cy="3408680"/>
            <wp:effectExtent l="0" t="0" r="3175" b="127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D790" w14:textId="0AB7C907" w:rsidR="00BC076E" w:rsidRPr="001D3CF2" w:rsidRDefault="00BC076E" w:rsidP="00BC076E">
      <w:pPr>
        <w:jc w:val="center"/>
      </w:pPr>
      <w:r>
        <w:tab/>
        <w:t>Рис.</w:t>
      </w:r>
      <w:r w:rsidR="001E5C71" w:rsidRPr="00015055">
        <w:t>30</w:t>
      </w:r>
      <w:r w:rsidRPr="004B58F3">
        <w:t xml:space="preserve"> –</w:t>
      </w:r>
      <w:r w:rsidR="001D3CF2" w:rsidRPr="00B969D4">
        <w:t xml:space="preserve"> </w:t>
      </w:r>
      <w:proofErr w:type="gramStart"/>
      <w:r w:rsidR="001D3CF2">
        <w:rPr>
          <w:lang w:val="en-US"/>
        </w:rPr>
        <w:t>search</w:t>
      </w:r>
      <w:r w:rsidR="001D3CF2" w:rsidRPr="00B969D4">
        <w:t>.</w:t>
      </w:r>
      <w:r w:rsidR="001D3CF2">
        <w:rPr>
          <w:lang w:val="en-US"/>
        </w:rPr>
        <w:t>service</w:t>
      </w:r>
      <w:proofErr w:type="gramEnd"/>
      <w:r w:rsidR="001D3CF2" w:rsidRPr="00B969D4">
        <w:t>.</w:t>
      </w:r>
      <w:proofErr w:type="spellStart"/>
      <w:r w:rsidR="001D3CF2">
        <w:rPr>
          <w:lang w:val="en-US"/>
        </w:rPr>
        <w:t>ts</w:t>
      </w:r>
      <w:proofErr w:type="spellEnd"/>
    </w:p>
    <w:p w14:paraId="21F46962" w14:textId="77777777" w:rsidR="00BC076E" w:rsidRPr="0016782D" w:rsidRDefault="00BC076E" w:rsidP="002551F0"/>
    <w:p w14:paraId="58A82C9E" w14:textId="77777777" w:rsidR="00B2454E" w:rsidRDefault="00B2454E" w:rsidP="001D3CF2"/>
    <w:p w14:paraId="46C49F7C" w14:textId="77777777" w:rsidR="00B2454E" w:rsidRDefault="00B2454E" w:rsidP="00F02C53">
      <w:pPr>
        <w:jc w:val="center"/>
      </w:pPr>
    </w:p>
    <w:p w14:paraId="0410B0D9" w14:textId="77777777" w:rsidR="00B2454E" w:rsidRDefault="00B2454E" w:rsidP="00B77477">
      <w:pPr>
        <w:jc w:val="both"/>
      </w:pPr>
    </w:p>
    <w:p w14:paraId="31A671F0" w14:textId="77777777" w:rsidR="001A313C" w:rsidRDefault="001A313C">
      <w:pPr>
        <w:spacing w:after="160" w:line="259" w:lineRule="auto"/>
        <w:rPr>
          <w:rFonts w:eastAsiaTheme="majorEastAsia"/>
          <w:b/>
          <w:bCs/>
          <w:sz w:val="28"/>
          <w:szCs w:val="44"/>
        </w:rPr>
      </w:pPr>
      <w:r>
        <w:br w:type="page"/>
      </w:r>
    </w:p>
    <w:p w14:paraId="7CA520B3" w14:textId="78C4A436" w:rsidR="009C46A7" w:rsidRPr="001A313C" w:rsidRDefault="00351104" w:rsidP="001A313C">
      <w:pPr>
        <w:pStyle w:val="1"/>
        <w:rPr>
          <w:lang w:val="en-US"/>
        </w:rPr>
      </w:pPr>
      <w:bookmarkStart w:id="14" w:name="_Toc69133669"/>
      <w:r>
        <w:lastRenderedPageBreak/>
        <w:t>Приложение</w:t>
      </w:r>
      <w:bookmarkEnd w:id="0"/>
      <w:bookmarkEnd w:id="14"/>
    </w:p>
    <w:p w14:paraId="442018B6" w14:textId="77777777" w:rsidR="001A313C" w:rsidRDefault="001A313C">
      <w:pPr>
        <w:rPr>
          <w:b/>
          <w:lang w:val="en-US"/>
        </w:rPr>
      </w:pPr>
    </w:p>
    <w:p w14:paraId="11DE88FF" w14:textId="6EF18FA1" w:rsidR="001A313C" w:rsidRPr="00D3536D" w:rsidRDefault="00973B30">
      <w:pPr>
        <w:rPr>
          <w:b/>
          <w:lang w:val="en-US"/>
        </w:rPr>
      </w:pPr>
      <w:proofErr w:type="spellStart"/>
      <w:proofErr w:type="gramStart"/>
      <w:r w:rsidRPr="00D3536D">
        <w:rPr>
          <w:b/>
          <w:lang w:val="en-US"/>
        </w:rPr>
        <w:t>a</w:t>
      </w:r>
      <w:r w:rsidR="00574F03">
        <w:rPr>
          <w:b/>
          <w:lang w:val="en-US"/>
        </w:rPr>
        <w:t>pp</w:t>
      </w:r>
      <w:r w:rsidRPr="00D3536D">
        <w:rPr>
          <w:b/>
          <w:lang w:val="en-US"/>
        </w:rPr>
        <w:t>.</w:t>
      </w:r>
      <w:r w:rsidR="00574F03">
        <w:rPr>
          <w:b/>
          <w:lang w:val="en-US"/>
        </w:rPr>
        <w:t>module</w:t>
      </w:r>
      <w:proofErr w:type="gramEnd"/>
      <w:r w:rsidRPr="00D3536D">
        <w:rPr>
          <w:b/>
          <w:lang w:val="en-US"/>
        </w:rPr>
        <w:t>.ts</w:t>
      </w:r>
      <w:proofErr w:type="spellEnd"/>
    </w:p>
    <w:p w14:paraId="24D71E5E" w14:textId="2BCFC15A" w:rsidR="00973B30" w:rsidRDefault="001A313C">
      <w:pPr>
        <w:rPr>
          <w:lang w:val="en-US"/>
        </w:rPr>
      </w:pPr>
      <w:r>
        <w:rPr>
          <w:noProof/>
        </w:rPr>
        <w:drawing>
          <wp:inline distT="0" distB="0" distL="0" distR="0" wp14:anchorId="5C397315" wp14:editId="2300E138">
            <wp:extent cx="4133850" cy="4505325"/>
            <wp:effectExtent l="0" t="0" r="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B1C6" w14:textId="77777777" w:rsidR="00A22CD1" w:rsidRDefault="00A22CD1">
      <w:pPr>
        <w:rPr>
          <w:lang w:val="en-US"/>
        </w:rPr>
      </w:pPr>
    </w:p>
    <w:p w14:paraId="5949D23A" w14:textId="1E60E419" w:rsidR="001A313C" w:rsidRDefault="00973B30" w:rsidP="00973B30">
      <w:pPr>
        <w:rPr>
          <w:b/>
          <w:lang w:val="en-US"/>
        </w:rPr>
      </w:pPr>
      <w:proofErr w:type="spellStart"/>
      <w:proofErr w:type="gramStart"/>
      <w:r w:rsidRPr="00973B30">
        <w:rPr>
          <w:b/>
          <w:lang w:val="en-US"/>
        </w:rPr>
        <w:t>auth.module</w:t>
      </w:r>
      <w:proofErr w:type="gramEnd"/>
      <w:r w:rsidRPr="00973B30">
        <w:rPr>
          <w:b/>
          <w:lang w:val="en-US"/>
        </w:rPr>
        <w:t>.ts</w:t>
      </w:r>
      <w:proofErr w:type="spellEnd"/>
    </w:p>
    <w:p w14:paraId="086FE142" w14:textId="3CCFECA2" w:rsidR="00A22CD1" w:rsidRDefault="001A313C" w:rsidP="00973B30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FB5D67A" wp14:editId="4DF1AEB5">
            <wp:extent cx="4829175" cy="1933575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994A" w14:textId="01F69689" w:rsidR="00A22CD1" w:rsidRPr="00973B30" w:rsidRDefault="00A22CD1" w:rsidP="00973B30">
      <w:pPr>
        <w:rPr>
          <w:b/>
          <w:lang w:val="en-US"/>
        </w:rPr>
      </w:pPr>
    </w:p>
    <w:p w14:paraId="1E942C3D" w14:textId="77777777" w:rsidR="003425FE" w:rsidRDefault="003425FE">
      <w:pPr>
        <w:spacing w:after="160" w:line="259" w:lineRule="auto"/>
        <w:rPr>
          <w:b/>
          <w:lang w:val="en-US"/>
        </w:rPr>
      </w:pPr>
      <w:r>
        <w:rPr>
          <w:b/>
          <w:lang w:val="en-US"/>
        </w:rPr>
        <w:br w:type="page"/>
      </w:r>
    </w:p>
    <w:p w14:paraId="49445626" w14:textId="061B4EBB" w:rsidR="00973B30" w:rsidRPr="001A313C" w:rsidRDefault="00973B30" w:rsidP="00973B30">
      <w:pPr>
        <w:tabs>
          <w:tab w:val="left" w:pos="2748"/>
        </w:tabs>
        <w:rPr>
          <w:b/>
          <w:lang w:val="en-US"/>
        </w:rPr>
      </w:pPr>
      <w:r w:rsidRPr="00973B30">
        <w:rPr>
          <w:b/>
          <w:lang w:val="en-US"/>
        </w:rPr>
        <w:lastRenderedPageBreak/>
        <w:t>auth-</w:t>
      </w:r>
      <w:proofErr w:type="spellStart"/>
      <w:proofErr w:type="gramStart"/>
      <w:r w:rsidRPr="00973B30">
        <w:rPr>
          <w:b/>
          <w:lang w:val="en-US"/>
        </w:rPr>
        <w:t>routing.module</w:t>
      </w:r>
      <w:proofErr w:type="gramEnd"/>
      <w:r w:rsidRPr="00973B30">
        <w:rPr>
          <w:b/>
          <w:lang w:val="en-US"/>
        </w:rPr>
        <w:t>.ts</w:t>
      </w:r>
      <w:proofErr w:type="spellEnd"/>
      <w:r w:rsidRPr="00973B30">
        <w:rPr>
          <w:b/>
          <w:lang w:val="en-US"/>
        </w:rPr>
        <w:tab/>
      </w:r>
    </w:p>
    <w:p w14:paraId="648593CB" w14:textId="0AEC42BA" w:rsidR="00A22CD1" w:rsidRDefault="001A313C" w:rsidP="00973B30">
      <w:pPr>
        <w:tabs>
          <w:tab w:val="left" w:pos="2748"/>
        </w:tabs>
        <w:rPr>
          <w:lang w:val="en-US"/>
        </w:rPr>
      </w:pPr>
      <w:r>
        <w:rPr>
          <w:noProof/>
        </w:rPr>
        <w:drawing>
          <wp:inline distT="0" distB="0" distL="0" distR="0" wp14:anchorId="24C89E5B" wp14:editId="3F6FD928">
            <wp:extent cx="4257675" cy="3048000"/>
            <wp:effectExtent l="0" t="0" r="952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B1DE" w14:textId="77777777" w:rsidR="00015055" w:rsidRDefault="00015055" w:rsidP="00015055">
      <w:pPr>
        <w:spacing w:after="160" w:line="259" w:lineRule="auto"/>
        <w:rPr>
          <w:b/>
          <w:lang w:val="en-US"/>
        </w:rPr>
      </w:pPr>
    </w:p>
    <w:p w14:paraId="29FE07B1" w14:textId="5A487DB7" w:rsidR="00973B30" w:rsidRPr="001A313C" w:rsidRDefault="00973B30" w:rsidP="00015055">
      <w:pPr>
        <w:spacing w:after="160" w:line="259" w:lineRule="auto"/>
        <w:rPr>
          <w:b/>
          <w:lang w:val="en-US"/>
        </w:rPr>
      </w:pPr>
      <w:proofErr w:type="spellStart"/>
      <w:proofErr w:type="gramStart"/>
      <w:r w:rsidRPr="00973B30">
        <w:rPr>
          <w:b/>
          <w:lang w:val="en-US"/>
        </w:rPr>
        <w:t>login.component</w:t>
      </w:r>
      <w:proofErr w:type="gramEnd"/>
      <w:r w:rsidRPr="00973B30">
        <w:rPr>
          <w:b/>
          <w:lang w:val="en-US"/>
        </w:rPr>
        <w:t>.ts</w:t>
      </w:r>
      <w:proofErr w:type="spellEnd"/>
    </w:p>
    <w:p w14:paraId="64E45C53" w14:textId="50C783B3" w:rsidR="00A22CD1" w:rsidRDefault="006A3B33" w:rsidP="00973B30">
      <w:pPr>
        <w:tabs>
          <w:tab w:val="left" w:pos="2748"/>
        </w:tabs>
        <w:rPr>
          <w:lang w:val="en-US"/>
        </w:rPr>
      </w:pPr>
      <w:r>
        <w:rPr>
          <w:noProof/>
        </w:rPr>
        <w:drawing>
          <wp:inline distT="0" distB="0" distL="0" distR="0" wp14:anchorId="11145447" wp14:editId="43086AC0">
            <wp:extent cx="5940425" cy="5212080"/>
            <wp:effectExtent l="0" t="0" r="3175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EA86" w14:textId="77777777" w:rsidR="003425FE" w:rsidRDefault="003425FE">
      <w:pPr>
        <w:spacing w:after="160" w:line="259" w:lineRule="auto"/>
        <w:rPr>
          <w:b/>
          <w:lang w:val="en-US"/>
        </w:rPr>
      </w:pPr>
      <w:r>
        <w:rPr>
          <w:b/>
          <w:lang w:val="en-US"/>
        </w:rPr>
        <w:br w:type="page"/>
      </w:r>
    </w:p>
    <w:p w14:paraId="1179E8E5" w14:textId="724E47C9" w:rsidR="00973B30" w:rsidRPr="00973B30" w:rsidRDefault="00973B30" w:rsidP="00973B30">
      <w:pPr>
        <w:tabs>
          <w:tab w:val="left" w:pos="2748"/>
        </w:tabs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lastRenderedPageBreak/>
        <w:t>registration.component</w:t>
      </w:r>
      <w:proofErr w:type="gramEnd"/>
      <w:r>
        <w:rPr>
          <w:b/>
          <w:lang w:val="en-US"/>
        </w:rPr>
        <w:t>.ts</w:t>
      </w:r>
      <w:proofErr w:type="spellEnd"/>
    </w:p>
    <w:p w14:paraId="48C3576B" w14:textId="6345DDEF" w:rsidR="00973B30" w:rsidRDefault="00973B30" w:rsidP="00973B30">
      <w:pPr>
        <w:tabs>
          <w:tab w:val="left" w:pos="2748"/>
        </w:tabs>
        <w:rPr>
          <w:lang w:val="en-US"/>
        </w:rPr>
      </w:pPr>
    </w:p>
    <w:p w14:paraId="6E2DA7C1" w14:textId="603CEC3C" w:rsidR="00A22CD1" w:rsidRDefault="003425FE" w:rsidP="00973B30">
      <w:pPr>
        <w:tabs>
          <w:tab w:val="left" w:pos="2748"/>
        </w:tabs>
        <w:rPr>
          <w:lang w:val="en-US"/>
        </w:rPr>
      </w:pPr>
      <w:r>
        <w:rPr>
          <w:noProof/>
        </w:rPr>
        <w:drawing>
          <wp:inline distT="0" distB="0" distL="0" distR="0" wp14:anchorId="3500E643" wp14:editId="1040E854">
            <wp:extent cx="5940425" cy="4909185"/>
            <wp:effectExtent l="0" t="0" r="3175" b="571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5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074CD4" wp14:editId="77C6A898">
            <wp:extent cx="5940425" cy="3728720"/>
            <wp:effectExtent l="0" t="0" r="3175" b="508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BA21" w14:textId="1B719FBC" w:rsidR="00973B30" w:rsidRPr="001A313C" w:rsidRDefault="00973B30" w:rsidP="00973B30">
      <w:pPr>
        <w:tabs>
          <w:tab w:val="left" w:pos="2748"/>
        </w:tabs>
        <w:rPr>
          <w:b/>
          <w:lang w:val="en-US"/>
        </w:rPr>
      </w:pPr>
      <w:proofErr w:type="spellStart"/>
      <w:proofErr w:type="gramStart"/>
      <w:r w:rsidRPr="00973B30">
        <w:rPr>
          <w:b/>
          <w:lang w:val="en-US"/>
        </w:rPr>
        <w:t>system.module</w:t>
      </w:r>
      <w:proofErr w:type="gramEnd"/>
      <w:r w:rsidRPr="00973B30">
        <w:rPr>
          <w:b/>
          <w:lang w:val="en-US"/>
        </w:rPr>
        <w:t>.ts</w:t>
      </w:r>
      <w:proofErr w:type="spellEnd"/>
    </w:p>
    <w:p w14:paraId="138ABFB7" w14:textId="2B6E5093" w:rsidR="00A22CD1" w:rsidRDefault="001A313C" w:rsidP="00973B30">
      <w:pPr>
        <w:tabs>
          <w:tab w:val="left" w:pos="274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5D212" wp14:editId="2F77B70C">
            <wp:extent cx="5940425" cy="196913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22F6" w14:textId="3D08DD9E" w:rsidR="00A22CD1" w:rsidRDefault="00A22CD1" w:rsidP="00973B30">
      <w:pPr>
        <w:tabs>
          <w:tab w:val="left" w:pos="2748"/>
        </w:tabs>
        <w:rPr>
          <w:lang w:val="en-US"/>
        </w:rPr>
      </w:pPr>
    </w:p>
    <w:p w14:paraId="72AA66AB" w14:textId="3A2C624F" w:rsidR="00973B30" w:rsidRPr="003A510F" w:rsidRDefault="003425FE" w:rsidP="00973B30">
      <w:pPr>
        <w:tabs>
          <w:tab w:val="left" w:pos="2748"/>
        </w:tabs>
        <w:rPr>
          <w:b/>
          <w:lang w:val="en-US"/>
        </w:rPr>
      </w:pPr>
      <w:r w:rsidRPr="003A510F">
        <w:rPr>
          <w:b/>
          <w:lang w:val="en-US"/>
        </w:rPr>
        <w:t>S</w:t>
      </w:r>
      <w:r w:rsidR="00C41F5C" w:rsidRPr="003A510F">
        <w:rPr>
          <w:b/>
          <w:lang w:val="en-US"/>
        </w:rPr>
        <w:t>ystem</w:t>
      </w:r>
      <w:r>
        <w:rPr>
          <w:b/>
          <w:lang w:val="en-US"/>
        </w:rPr>
        <w:t>-</w:t>
      </w:r>
      <w:proofErr w:type="spellStart"/>
      <w:proofErr w:type="gramStart"/>
      <w:r>
        <w:rPr>
          <w:b/>
          <w:lang w:val="en-US"/>
        </w:rPr>
        <w:t>routing</w:t>
      </w:r>
      <w:r w:rsidR="00C41F5C" w:rsidRPr="003A510F">
        <w:rPr>
          <w:b/>
          <w:lang w:val="en-US"/>
        </w:rPr>
        <w:t>.</w:t>
      </w:r>
      <w:r>
        <w:rPr>
          <w:b/>
          <w:lang w:val="en-US"/>
        </w:rPr>
        <w:t>module</w:t>
      </w:r>
      <w:proofErr w:type="gramEnd"/>
      <w:r w:rsidR="00C41F5C" w:rsidRPr="003A510F">
        <w:rPr>
          <w:b/>
          <w:lang w:val="en-US"/>
        </w:rPr>
        <w:t>.ts</w:t>
      </w:r>
      <w:proofErr w:type="spellEnd"/>
    </w:p>
    <w:p w14:paraId="138CE9B3" w14:textId="49A42439" w:rsidR="006A3B33" w:rsidRDefault="001A313C" w:rsidP="001A313C">
      <w:pPr>
        <w:tabs>
          <w:tab w:val="left" w:pos="2748"/>
        </w:tabs>
        <w:rPr>
          <w:b/>
          <w:lang w:val="en-US"/>
        </w:rPr>
      </w:pPr>
      <w:r>
        <w:rPr>
          <w:noProof/>
        </w:rPr>
        <w:drawing>
          <wp:inline distT="0" distB="0" distL="0" distR="0" wp14:anchorId="54F8F810" wp14:editId="6E516164">
            <wp:extent cx="5219700" cy="65341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B33">
        <w:rPr>
          <w:b/>
          <w:lang w:val="en-US"/>
        </w:rPr>
        <w:br w:type="page"/>
      </w:r>
    </w:p>
    <w:p w14:paraId="21D47F54" w14:textId="7109B880" w:rsidR="006E77F2" w:rsidRPr="001A313C" w:rsidRDefault="006A3B33" w:rsidP="00973B30">
      <w:pPr>
        <w:tabs>
          <w:tab w:val="left" w:pos="2748"/>
        </w:tabs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lastRenderedPageBreak/>
        <w:t>home</w:t>
      </w:r>
      <w:r w:rsidR="00C41F5C" w:rsidRPr="00C41F5C">
        <w:rPr>
          <w:b/>
          <w:lang w:val="en-US"/>
        </w:rPr>
        <w:t>.component</w:t>
      </w:r>
      <w:proofErr w:type="gramEnd"/>
      <w:r w:rsidR="00C41F5C" w:rsidRPr="00C41F5C">
        <w:rPr>
          <w:b/>
          <w:lang w:val="en-US"/>
        </w:rPr>
        <w:t>.ts</w:t>
      </w:r>
      <w:proofErr w:type="spellEnd"/>
    </w:p>
    <w:p w14:paraId="73A5FD48" w14:textId="0C130C6A" w:rsidR="003425FE" w:rsidRDefault="001A313C" w:rsidP="00973B30">
      <w:pPr>
        <w:tabs>
          <w:tab w:val="left" w:pos="2748"/>
        </w:tabs>
        <w:rPr>
          <w:lang w:val="en-US"/>
        </w:rPr>
      </w:pPr>
      <w:r>
        <w:rPr>
          <w:noProof/>
        </w:rPr>
        <w:drawing>
          <wp:inline distT="0" distB="0" distL="0" distR="0" wp14:anchorId="51CFF07C" wp14:editId="080B66EB">
            <wp:extent cx="5940425" cy="1734185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10B5" w14:textId="37534D8E" w:rsidR="006E77F2" w:rsidRDefault="006E77F2" w:rsidP="00536414">
      <w:pPr>
        <w:spacing w:after="160" w:line="259" w:lineRule="auto"/>
        <w:rPr>
          <w:b/>
          <w:lang w:val="en-US"/>
        </w:rPr>
      </w:pPr>
    </w:p>
    <w:p w14:paraId="6769BE49" w14:textId="6A25AAC6" w:rsidR="006E77F2" w:rsidRDefault="006E77F2" w:rsidP="00973B30">
      <w:pPr>
        <w:tabs>
          <w:tab w:val="left" w:pos="2748"/>
        </w:tabs>
        <w:rPr>
          <w:b/>
          <w:lang w:val="en-US"/>
        </w:rPr>
      </w:pPr>
    </w:p>
    <w:p w14:paraId="0FD19A96" w14:textId="37E32F21" w:rsidR="00C41F5C" w:rsidRPr="002D2DC2" w:rsidRDefault="002D2DC2" w:rsidP="002D2DC2">
      <w:pPr>
        <w:spacing w:after="160" w:line="259" w:lineRule="auto"/>
        <w:rPr>
          <w:b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ADDE4A4" wp14:editId="41BA17DF">
            <wp:simplePos x="0" y="0"/>
            <wp:positionH relativeFrom="column">
              <wp:posOffset>62865</wp:posOffset>
            </wp:positionH>
            <wp:positionV relativeFrom="paragraph">
              <wp:posOffset>217161</wp:posOffset>
            </wp:positionV>
            <wp:extent cx="3733800" cy="6486525"/>
            <wp:effectExtent l="0" t="0" r="0" b="9525"/>
            <wp:wrapTopAndBottom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47A">
        <w:rPr>
          <w:b/>
          <w:lang w:val="en-US"/>
        </w:rPr>
        <w:t>Post-</w:t>
      </w:r>
      <w:proofErr w:type="spellStart"/>
      <w:proofErr w:type="gramStart"/>
      <w:r w:rsidR="00A8147A">
        <w:rPr>
          <w:b/>
          <w:lang w:val="en-US"/>
        </w:rPr>
        <w:t>manager</w:t>
      </w:r>
      <w:r w:rsidR="00C41F5C" w:rsidRPr="00C41F5C">
        <w:rPr>
          <w:b/>
          <w:lang w:val="en-US"/>
        </w:rPr>
        <w:t>.component</w:t>
      </w:r>
      <w:proofErr w:type="gramEnd"/>
      <w:r w:rsidR="00C41F5C" w:rsidRPr="00C41F5C">
        <w:rPr>
          <w:b/>
          <w:lang w:val="en-US"/>
        </w:rPr>
        <w:t>.ts</w:t>
      </w:r>
      <w:proofErr w:type="spellEnd"/>
      <w:r w:rsidR="006E77F2" w:rsidRPr="006E77F2">
        <w:rPr>
          <w:noProof/>
          <w:lang w:val="en-US"/>
        </w:rPr>
        <w:t xml:space="preserve">  </w:t>
      </w:r>
    </w:p>
    <w:p w14:paraId="0ABA498B" w14:textId="55F261B5" w:rsidR="006D0AB2" w:rsidRDefault="00326285" w:rsidP="00973B30">
      <w:pPr>
        <w:tabs>
          <w:tab w:val="left" w:pos="274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EAD0A24" wp14:editId="5F6AD8C0">
            <wp:extent cx="3829050" cy="666750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45C2" w14:textId="652DA841" w:rsidR="00326285" w:rsidRDefault="00326285" w:rsidP="00973B30">
      <w:pPr>
        <w:tabs>
          <w:tab w:val="left" w:pos="2748"/>
        </w:tabs>
        <w:rPr>
          <w:noProof/>
        </w:rPr>
      </w:pPr>
    </w:p>
    <w:p w14:paraId="162F41D0" w14:textId="77777777" w:rsidR="0070111B" w:rsidRDefault="0070111B">
      <w:pPr>
        <w:spacing w:after="160" w:line="259" w:lineRule="auto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1E682A21" w14:textId="0E6F1164" w:rsidR="00326285" w:rsidRPr="00326285" w:rsidRDefault="0070111B" w:rsidP="00973B30">
      <w:pPr>
        <w:tabs>
          <w:tab w:val="left" w:pos="2748"/>
        </w:tabs>
        <w:rPr>
          <w:noProof/>
          <w:lang w:val="en-US"/>
        </w:rPr>
      </w:pPr>
      <w:r w:rsidRPr="0070111B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27A55E0" wp14:editId="28463052">
            <wp:simplePos x="0" y="0"/>
            <wp:positionH relativeFrom="column">
              <wp:posOffset>15185</wp:posOffset>
            </wp:positionH>
            <wp:positionV relativeFrom="paragraph">
              <wp:posOffset>308610</wp:posOffset>
            </wp:positionV>
            <wp:extent cx="3533775" cy="6724650"/>
            <wp:effectExtent l="0" t="0" r="9525" b="0"/>
            <wp:wrapTopAndBottom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285" w:rsidRPr="0070111B">
        <w:rPr>
          <w:b/>
          <w:bCs/>
          <w:noProof/>
          <w:lang w:val="en-US"/>
        </w:rPr>
        <w:t>Request-manager.component.ts</w:t>
      </w:r>
      <w:r w:rsidR="00326285" w:rsidRPr="00015055">
        <w:rPr>
          <w:noProof/>
          <w:lang w:val="en-US"/>
        </w:rPr>
        <w:t xml:space="preserve"> </w:t>
      </w:r>
      <w:r w:rsidR="00326285">
        <w:rPr>
          <w:noProof/>
        </w:rPr>
        <w:lastRenderedPageBreak/>
        <w:drawing>
          <wp:inline distT="0" distB="0" distL="0" distR="0" wp14:anchorId="7BE98D6C" wp14:editId="49E3625E">
            <wp:extent cx="5286375" cy="67437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07BB" w14:textId="3A488B80" w:rsidR="00376A85" w:rsidRDefault="006D0AB2" w:rsidP="00536414">
      <w:pPr>
        <w:spacing w:after="160" w:line="259" w:lineRule="auto"/>
        <w:rPr>
          <w:b/>
          <w:lang w:val="en-US"/>
        </w:rPr>
      </w:pPr>
      <w:r>
        <w:rPr>
          <w:b/>
          <w:lang w:val="en-US"/>
        </w:rPr>
        <w:br w:type="page"/>
      </w:r>
      <w:proofErr w:type="spellStart"/>
      <w:r w:rsidR="00536414">
        <w:rPr>
          <w:b/>
          <w:lang w:val="en-US"/>
        </w:rPr>
        <w:lastRenderedPageBreak/>
        <w:t>Post.component.ts</w:t>
      </w:r>
      <w:proofErr w:type="spellEnd"/>
    </w:p>
    <w:p w14:paraId="0C1C75E2" w14:textId="3B1409AB" w:rsidR="00536414" w:rsidRDefault="00326285" w:rsidP="00536414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0AC3A6B0" wp14:editId="0EDE5EF2">
            <wp:extent cx="4438650" cy="415290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AE23" w14:textId="52AA8819" w:rsidR="00536414" w:rsidRDefault="00536414" w:rsidP="00536414">
      <w:pPr>
        <w:spacing w:after="160" w:line="259" w:lineRule="auto"/>
        <w:rPr>
          <w:lang w:val="en-US"/>
        </w:rPr>
      </w:pPr>
    </w:p>
    <w:p w14:paraId="375CAA9A" w14:textId="77777777" w:rsidR="00A35A2F" w:rsidRDefault="00A35A2F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763DD1B" w14:textId="5EC400AA" w:rsidR="00536414" w:rsidRDefault="00A35A2F" w:rsidP="00536414">
      <w:pPr>
        <w:spacing w:after="160" w:line="259" w:lineRule="auto"/>
        <w:rPr>
          <w:noProof/>
          <w:lang w:val="en-US"/>
        </w:rPr>
      </w:pPr>
      <w:r w:rsidRPr="0070111B"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A287D11" wp14:editId="3B665253">
            <wp:simplePos x="0" y="0"/>
            <wp:positionH relativeFrom="column">
              <wp:posOffset>15240</wp:posOffset>
            </wp:positionH>
            <wp:positionV relativeFrom="paragraph">
              <wp:posOffset>260985</wp:posOffset>
            </wp:positionV>
            <wp:extent cx="4791075" cy="7891145"/>
            <wp:effectExtent l="0" t="0" r="9525" b="0"/>
            <wp:wrapTopAndBottom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89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6414" w:rsidRPr="0070111B">
        <w:rPr>
          <w:b/>
          <w:bCs/>
          <w:lang w:val="en-US"/>
        </w:rPr>
        <w:t>Messege.component.ts</w:t>
      </w:r>
      <w:proofErr w:type="spellEnd"/>
      <w:r w:rsidR="00326285" w:rsidRPr="0070111B">
        <w:rPr>
          <w:b/>
          <w:bCs/>
          <w:noProof/>
          <w:lang w:val="en-US"/>
        </w:rPr>
        <w:t xml:space="preserve"> </w:t>
      </w:r>
      <w:r w:rsidR="00326285">
        <w:rPr>
          <w:noProof/>
        </w:rPr>
        <w:lastRenderedPageBreak/>
        <w:drawing>
          <wp:inline distT="0" distB="0" distL="0" distR="0" wp14:anchorId="0783D6E9" wp14:editId="6A52CEC4">
            <wp:extent cx="5940425" cy="604329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285" w:rsidRPr="00326285">
        <w:rPr>
          <w:noProof/>
          <w:lang w:val="en-US"/>
        </w:rPr>
        <w:t xml:space="preserve"> </w:t>
      </w:r>
      <w:r w:rsidR="00326285">
        <w:rPr>
          <w:noProof/>
        </w:rPr>
        <w:lastRenderedPageBreak/>
        <w:drawing>
          <wp:inline distT="0" distB="0" distL="0" distR="0" wp14:anchorId="2A9C64E2" wp14:editId="4CD70592">
            <wp:extent cx="3990975" cy="4914900"/>
            <wp:effectExtent l="0" t="0" r="952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3EC0" w14:textId="4C7D0C93" w:rsidR="00326285" w:rsidRDefault="00326285" w:rsidP="00536414">
      <w:pPr>
        <w:spacing w:after="160" w:line="259" w:lineRule="auto"/>
        <w:rPr>
          <w:noProof/>
          <w:lang w:val="en-US"/>
        </w:rPr>
      </w:pPr>
    </w:p>
    <w:p w14:paraId="74584FF8" w14:textId="7F4E0299" w:rsidR="00326285" w:rsidRPr="0070111B" w:rsidRDefault="00326285" w:rsidP="00536414">
      <w:pPr>
        <w:spacing w:after="160" w:line="259" w:lineRule="auto"/>
        <w:rPr>
          <w:b/>
          <w:bCs/>
          <w:noProof/>
          <w:lang w:val="en-US"/>
        </w:rPr>
      </w:pPr>
      <w:r w:rsidRPr="0070111B">
        <w:rPr>
          <w:b/>
          <w:bCs/>
          <w:noProof/>
          <w:lang w:val="en-US"/>
        </w:rPr>
        <w:t>Manage-choose.component.ts</w:t>
      </w:r>
    </w:p>
    <w:p w14:paraId="6EC69281" w14:textId="499D34D2" w:rsidR="00C47986" w:rsidRDefault="00E26EEE" w:rsidP="00536414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21826055" wp14:editId="21B660FE">
            <wp:extent cx="3467100" cy="259080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C864" w14:textId="0ABA8FDD" w:rsidR="00536414" w:rsidRDefault="00C47986" w:rsidP="0053641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34DA9526" w14:textId="16411983" w:rsidR="00536414" w:rsidRPr="0070111B" w:rsidRDefault="00516A53" w:rsidP="00536414">
      <w:pPr>
        <w:spacing w:after="160" w:line="259" w:lineRule="auto"/>
        <w:rPr>
          <w:b/>
          <w:bCs/>
          <w:lang w:val="en-US"/>
        </w:rPr>
      </w:pPr>
      <w:proofErr w:type="spellStart"/>
      <w:proofErr w:type="gramStart"/>
      <w:r w:rsidRPr="0070111B">
        <w:rPr>
          <w:b/>
          <w:bCs/>
          <w:lang w:val="en-US"/>
        </w:rPr>
        <w:lastRenderedPageBreak/>
        <w:t>notifications</w:t>
      </w:r>
      <w:r w:rsidR="00536414" w:rsidRPr="0070111B">
        <w:rPr>
          <w:b/>
          <w:bCs/>
          <w:lang w:val="en-US"/>
        </w:rPr>
        <w:t>.component</w:t>
      </w:r>
      <w:proofErr w:type="gramEnd"/>
      <w:r w:rsidR="00536414" w:rsidRPr="0070111B">
        <w:rPr>
          <w:b/>
          <w:bCs/>
          <w:lang w:val="en-US"/>
        </w:rPr>
        <w:t>.ts</w:t>
      </w:r>
      <w:proofErr w:type="spellEnd"/>
    </w:p>
    <w:p w14:paraId="06771FCC" w14:textId="172E71ED" w:rsidR="00536414" w:rsidRDefault="00326285" w:rsidP="00536414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6BD550EF" wp14:editId="718ED7BC">
            <wp:extent cx="3657600" cy="1876425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FCCB" w14:textId="26AE68AC" w:rsidR="00536414" w:rsidRDefault="00536414" w:rsidP="00536414">
      <w:pPr>
        <w:spacing w:after="160" w:line="259" w:lineRule="auto"/>
        <w:rPr>
          <w:lang w:val="en-US"/>
        </w:rPr>
      </w:pPr>
    </w:p>
    <w:p w14:paraId="0BF268B4" w14:textId="06287B71" w:rsidR="00536414" w:rsidRPr="0070111B" w:rsidRDefault="00536414" w:rsidP="00536414">
      <w:pPr>
        <w:spacing w:after="160" w:line="259" w:lineRule="auto"/>
        <w:rPr>
          <w:b/>
          <w:bCs/>
          <w:lang w:val="en-US"/>
        </w:rPr>
      </w:pPr>
      <w:r w:rsidRPr="0070111B">
        <w:rPr>
          <w:b/>
          <w:bCs/>
          <w:lang w:val="en-US"/>
        </w:rPr>
        <w:t>User-</w:t>
      </w:r>
      <w:proofErr w:type="spellStart"/>
      <w:proofErr w:type="gramStart"/>
      <w:r w:rsidRPr="0070111B">
        <w:rPr>
          <w:b/>
          <w:bCs/>
          <w:lang w:val="en-US"/>
        </w:rPr>
        <w:t>state.service</w:t>
      </w:r>
      <w:proofErr w:type="gramEnd"/>
      <w:r w:rsidRPr="0070111B">
        <w:rPr>
          <w:b/>
          <w:bCs/>
          <w:lang w:val="en-US"/>
        </w:rPr>
        <w:t>.ts</w:t>
      </w:r>
      <w:proofErr w:type="spellEnd"/>
    </w:p>
    <w:p w14:paraId="5A144A8F" w14:textId="6D74C5ED" w:rsidR="00536414" w:rsidRDefault="00536414" w:rsidP="00536414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3EF14ACB" wp14:editId="2CEBCF19">
            <wp:extent cx="5940425" cy="587629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F8C1" w14:textId="6549C661" w:rsidR="00536414" w:rsidRDefault="00536414" w:rsidP="00536414">
      <w:pPr>
        <w:spacing w:after="160" w:line="259" w:lineRule="auto"/>
        <w:rPr>
          <w:lang w:val="en-US"/>
        </w:rPr>
      </w:pPr>
    </w:p>
    <w:p w14:paraId="5A4C54AC" w14:textId="62567F0B" w:rsidR="00536414" w:rsidRPr="0070111B" w:rsidRDefault="00F72B94" w:rsidP="00536414">
      <w:pPr>
        <w:spacing w:after="160" w:line="259" w:lineRule="auto"/>
        <w:rPr>
          <w:b/>
          <w:bCs/>
          <w:lang w:val="en-US"/>
        </w:rPr>
      </w:pPr>
      <w:proofErr w:type="spellStart"/>
      <w:proofErr w:type="gramStart"/>
      <w:r w:rsidRPr="0070111B">
        <w:rPr>
          <w:b/>
          <w:bCs/>
          <w:lang w:val="en-US"/>
        </w:rPr>
        <w:t>manager</w:t>
      </w:r>
      <w:r w:rsidR="00536414" w:rsidRPr="0070111B">
        <w:rPr>
          <w:b/>
          <w:bCs/>
          <w:lang w:val="en-US"/>
        </w:rPr>
        <w:t>.service</w:t>
      </w:r>
      <w:proofErr w:type="gramEnd"/>
      <w:r w:rsidR="00536414" w:rsidRPr="0070111B">
        <w:rPr>
          <w:b/>
          <w:bCs/>
          <w:lang w:val="en-US"/>
        </w:rPr>
        <w:t>.ts</w:t>
      </w:r>
      <w:proofErr w:type="spellEnd"/>
    </w:p>
    <w:p w14:paraId="03F342A2" w14:textId="7F42B618" w:rsidR="00536414" w:rsidRDefault="00F72B94" w:rsidP="00536414">
      <w:pPr>
        <w:spacing w:after="160" w:line="259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50C216" wp14:editId="5E329A23">
            <wp:extent cx="5667375" cy="5400675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B0A2" w14:textId="04B20950" w:rsidR="00536414" w:rsidRDefault="00536414" w:rsidP="00536414">
      <w:pPr>
        <w:spacing w:after="160" w:line="259" w:lineRule="auto"/>
        <w:rPr>
          <w:lang w:val="en-US"/>
        </w:rPr>
      </w:pPr>
    </w:p>
    <w:p w14:paraId="6F2C60D0" w14:textId="77777777" w:rsidR="00383072" w:rsidRDefault="00383072">
      <w:pPr>
        <w:spacing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D1BE4AE" w14:textId="78C9C235" w:rsidR="00536414" w:rsidRPr="0070111B" w:rsidRDefault="00536414" w:rsidP="00536414">
      <w:pPr>
        <w:spacing w:after="160" w:line="259" w:lineRule="auto"/>
        <w:rPr>
          <w:b/>
          <w:bCs/>
          <w:lang w:val="en-US"/>
        </w:rPr>
      </w:pPr>
      <w:proofErr w:type="spellStart"/>
      <w:r w:rsidRPr="0070111B">
        <w:rPr>
          <w:b/>
          <w:bCs/>
          <w:lang w:val="en-US"/>
        </w:rPr>
        <w:lastRenderedPageBreak/>
        <w:t>Search.service.ts</w:t>
      </w:r>
      <w:proofErr w:type="spellEnd"/>
    </w:p>
    <w:p w14:paraId="64BC3D0F" w14:textId="61A80FC0" w:rsidR="00536414" w:rsidRDefault="00C91829" w:rsidP="00536414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07711870" wp14:editId="41BE150A">
            <wp:extent cx="5940425" cy="3414395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1D0D" w14:textId="3D5BC2EF" w:rsidR="00536414" w:rsidRDefault="00536414" w:rsidP="00536414">
      <w:pPr>
        <w:spacing w:after="160" w:line="259" w:lineRule="auto"/>
        <w:rPr>
          <w:lang w:val="en-US"/>
        </w:rPr>
      </w:pPr>
    </w:p>
    <w:p w14:paraId="045220FF" w14:textId="66FB2872" w:rsidR="00536414" w:rsidRPr="0070111B" w:rsidRDefault="00536414" w:rsidP="00536414">
      <w:pPr>
        <w:spacing w:after="160" w:line="259" w:lineRule="auto"/>
        <w:rPr>
          <w:b/>
          <w:bCs/>
          <w:lang w:val="en-US"/>
        </w:rPr>
      </w:pPr>
      <w:proofErr w:type="spellStart"/>
      <w:r w:rsidRPr="0070111B">
        <w:rPr>
          <w:b/>
          <w:bCs/>
          <w:lang w:val="en-US"/>
        </w:rPr>
        <w:t>Massage.service.ts</w:t>
      </w:r>
      <w:proofErr w:type="spellEnd"/>
    </w:p>
    <w:p w14:paraId="4C4B8111" w14:textId="090520FB" w:rsidR="00536414" w:rsidRDefault="00536414" w:rsidP="00536414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20CAC9B2" wp14:editId="1EA8734E">
            <wp:extent cx="4743450" cy="12096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DFA7" w14:textId="14DBD8E0" w:rsidR="00213D72" w:rsidRDefault="00213D72" w:rsidP="00536414">
      <w:pPr>
        <w:spacing w:after="160" w:line="259" w:lineRule="auto"/>
        <w:rPr>
          <w:lang w:val="en-US"/>
        </w:rPr>
      </w:pPr>
    </w:p>
    <w:p w14:paraId="511BCEE8" w14:textId="41864A21" w:rsidR="00213D72" w:rsidRPr="00213D72" w:rsidRDefault="00213D72" w:rsidP="00536414">
      <w:pPr>
        <w:spacing w:after="160" w:line="259" w:lineRule="auto"/>
        <w:rPr>
          <w:b/>
          <w:bCs/>
          <w:lang w:val="en-US"/>
        </w:rPr>
      </w:pPr>
      <w:proofErr w:type="spellStart"/>
      <w:r w:rsidRPr="00213D72">
        <w:rPr>
          <w:b/>
          <w:bCs/>
          <w:lang w:val="en-US"/>
        </w:rPr>
        <w:t>Request.service.ts</w:t>
      </w:r>
      <w:proofErr w:type="spellEnd"/>
    </w:p>
    <w:p w14:paraId="53370D1B" w14:textId="4593B5A3" w:rsidR="00536414" w:rsidRDefault="00213D72" w:rsidP="00536414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4EAC0C66" wp14:editId="39648B42">
            <wp:extent cx="4638675" cy="1343025"/>
            <wp:effectExtent l="0" t="0" r="9525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98A3" w14:textId="208C4E3E" w:rsidR="00536414" w:rsidRPr="006E77F2" w:rsidRDefault="00536414" w:rsidP="00536414">
      <w:pPr>
        <w:spacing w:after="160" w:line="259" w:lineRule="auto"/>
        <w:rPr>
          <w:lang w:val="en-US"/>
        </w:rPr>
      </w:pPr>
    </w:p>
    <w:sectPr w:rsidR="00536414" w:rsidRPr="006E77F2" w:rsidSect="00015055">
      <w:pgSz w:w="11906" w:h="16838"/>
      <w:pgMar w:top="709" w:right="850" w:bottom="709" w:left="851" w:header="708" w:footer="111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4D5351" w14:textId="77777777" w:rsidR="00855AF8" w:rsidRDefault="00855AF8" w:rsidP="003613B3">
      <w:r>
        <w:separator/>
      </w:r>
    </w:p>
  </w:endnote>
  <w:endnote w:type="continuationSeparator" w:id="0">
    <w:p w14:paraId="03E08666" w14:textId="77777777" w:rsidR="00855AF8" w:rsidRDefault="00855AF8" w:rsidP="003613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137A69" w14:textId="77777777" w:rsidR="00855AF8" w:rsidRDefault="00855AF8" w:rsidP="003613B3">
      <w:r>
        <w:separator/>
      </w:r>
    </w:p>
  </w:footnote>
  <w:footnote w:type="continuationSeparator" w:id="0">
    <w:p w14:paraId="6C0CA058" w14:textId="77777777" w:rsidR="00855AF8" w:rsidRDefault="00855AF8" w:rsidP="003613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D46EC"/>
    <w:multiLevelType w:val="hybridMultilevel"/>
    <w:tmpl w:val="42A075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6CDA5ADC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31DC6"/>
    <w:multiLevelType w:val="hybridMultilevel"/>
    <w:tmpl w:val="B52043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D05716"/>
    <w:multiLevelType w:val="multilevel"/>
    <w:tmpl w:val="77160AAA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6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1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31" w:hanging="1800"/>
      </w:pPr>
      <w:rPr>
        <w:rFonts w:hint="default"/>
      </w:rPr>
    </w:lvl>
  </w:abstractNum>
  <w:abstractNum w:abstractNumId="3" w15:restartNumberingAfterBreak="0">
    <w:nsid w:val="48E40451"/>
    <w:multiLevelType w:val="hybridMultilevel"/>
    <w:tmpl w:val="2D8811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212B7E"/>
    <w:multiLevelType w:val="hybridMultilevel"/>
    <w:tmpl w:val="5E401D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9A37AD"/>
    <w:multiLevelType w:val="hybridMultilevel"/>
    <w:tmpl w:val="4B046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6836C0"/>
    <w:multiLevelType w:val="hybridMultilevel"/>
    <w:tmpl w:val="52B0AB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B6C"/>
    <w:rsid w:val="000059C3"/>
    <w:rsid w:val="00015055"/>
    <w:rsid w:val="000814C0"/>
    <w:rsid w:val="0008351F"/>
    <w:rsid w:val="000A28D3"/>
    <w:rsid w:val="000A6618"/>
    <w:rsid w:val="000B3C24"/>
    <w:rsid w:val="000C1B24"/>
    <w:rsid w:val="000D2B6C"/>
    <w:rsid w:val="000E442C"/>
    <w:rsid w:val="000F3599"/>
    <w:rsid w:val="00123820"/>
    <w:rsid w:val="00135401"/>
    <w:rsid w:val="0016782D"/>
    <w:rsid w:val="00180FBB"/>
    <w:rsid w:val="00181658"/>
    <w:rsid w:val="00184F9D"/>
    <w:rsid w:val="0018571D"/>
    <w:rsid w:val="00185857"/>
    <w:rsid w:val="00187263"/>
    <w:rsid w:val="00187477"/>
    <w:rsid w:val="0019627D"/>
    <w:rsid w:val="001A313C"/>
    <w:rsid w:val="001C5446"/>
    <w:rsid w:val="001C7B2A"/>
    <w:rsid w:val="001D3CF2"/>
    <w:rsid w:val="001E0BBC"/>
    <w:rsid w:val="001E5921"/>
    <w:rsid w:val="001E5C71"/>
    <w:rsid w:val="001F7766"/>
    <w:rsid w:val="002079CD"/>
    <w:rsid w:val="00213D72"/>
    <w:rsid w:val="0021609C"/>
    <w:rsid w:val="00232FEC"/>
    <w:rsid w:val="002551F0"/>
    <w:rsid w:val="00257A36"/>
    <w:rsid w:val="002613C5"/>
    <w:rsid w:val="00264B4D"/>
    <w:rsid w:val="002821B6"/>
    <w:rsid w:val="002B3195"/>
    <w:rsid w:val="002D2DC2"/>
    <w:rsid w:val="002E0FCC"/>
    <w:rsid w:val="002E4EC7"/>
    <w:rsid w:val="0031335C"/>
    <w:rsid w:val="0032492A"/>
    <w:rsid w:val="00326285"/>
    <w:rsid w:val="00337308"/>
    <w:rsid w:val="003425FE"/>
    <w:rsid w:val="00351104"/>
    <w:rsid w:val="00352272"/>
    <w:rsid w:val="00360907"/>
    <w:rsid w:val="003613B3"/>
    <w:rsid w:val="00376A85"/>
    <w:rsid w:val="00383072"/>
    <w:rsid w:val="0038653E"/>
    <w:rsid w:val="0039699B"/>
    <w:rsid w:val="003A270A"/>
    <w:rsid w:val="003A510F"/>
    <w:rsid w:val="003B46C6"/>
    <w:rsid w:val="003B7A76"/>
    <w:rsid w:val="003C172B"/>
    <w:rsid w:val="003C7828"/>
    <w:rsid w:val="003E08F9"/>
    <w:rsid w:val="003E369B"/>
    <w:rsid w:val="004117D4"/>
    <w:rsid w:val="004166D2"/>
    <w:rsid w:val="004479B4"/>
    <w:rsid w:val="00491D3B"/>
    <w:rsid w:val="00492391"/>
    <w:rsid w:val="00495941"/>
    <w:rsid w:val="004A0325"/>
    <w:rsid w:val="004B58F3"/>
    <w:rsid w:val="004C6F21"/>
    <w:rsid w:val="004D0778"/>
    <w:rsid w:val="004F6762"/>
    <w:rsid w:val="00504E74"/>
    <w:rsid w:val="00514783"/>
    <w:rsid w:val="00516A53"/>
    <w:rsid w:val="00536414"/>
    <w:rsid w:val="005534FA"/>
    <w:rsid w:val="00574F03"/>
    <w:rsid w:val="005B02D8"/>
    <w:rsid w:val="005B3217"/>
    <w:rsid w:val="005B756F"/>
    <w:rsid w:val="005C2B19"/>
    <w:rsid w:val="005E40DC"/>
    <w:rsid w:val="0060348C"/>
    <w:rsid w:val="0060354F"/>
    <w:rsid w:val="00606964"/>
    <w:rsid w:val="0061398A"/>
    <w:rsid w:val="00640374"/>
    <w:rsid w:val="006436BA"/>
    <w:rsid w:val="00646218"/>
    <w:rsid w:val="0066154E"/>
    <w:rsid w:val="00667AB5"/>
    <w:rsid w:val="006774E3"/>
    <w:rsid w:val="006801CC"/>
    <w:rsid w:val="0068484E"/>
    <w:rsid w:val="006A3B33"/>
    <w:rsid w:val="006A5C63"/>
    <w:rsid w:val="006D0AB2"/>
    <w:rsid w:val="006D4C2F"/>
    <w:rsid w:val="006E1C30"/>
    <w:rsid w:val="006E45D0"/>
    <w:rsid w:val="006E6314"/>
    <w:rsid w:val="006E77F2"/>
    <w:rsid w:val="006F5B4F"/>
    <w:rsid w:val="007000D8"/>
    <w:rsid w:val="0070111B"/>
    <w:rsid w:val="0070359C"/>
    <w:rsid w:val="00717F95"/>
    <w:rsid w:val="00726AEF"/>
    <w:rsid w:val="00740222"/>
    <w:rsid w:val="0075750B"/>
    <w:rsid w:val="00770AF8"/>
    <w:rsid w:val="0077221F"/>
    <w:rsid w:val="007A09FE"/>
    <w:rsid w:val="007B6F51"/>
    <w:rsid w:val="007C26CC"/>
    <w:rsid w:val="007C44C8"/>
    <w:rsid w:val="007D4F51"/>
    <w:rsid w:val="007E68F2"/>
    <w:rsid w:val="007F1E1B"/>
    <w:rsid w:val="007F4E50"/>
    <w:rsid w:val="00802977"/>
    <w:rsid w:val="00811B10"/>
    <w:rsid w:val="00812821"/>
    <w:rsid w:val="0083485C"/>
    <w:rsid w:val="008449B1"/>
    <w:rsid w:val="0085591F"/>
    <w:rsid w:val="00855AF8"/>
    <w:rsid w:val="008B2F1F"/>
    <w:rsid w:val="008C440E"/>
    <w:rsid w:val="008C5A9D"/>
    <w:rsid w:val="008D0E2E"/>
    <w:rsid w:val="008D7E6C"/>
    <w:rsid w:val="008E0334"/>
    <w:rsid w:val="008E224C"/>
    <w:rsid w:val="008E277A"/>
    <w:rsid w:val="008E65F8"/>
    <w:rsid w:val="008E778B"/>
    <w:rsid w:val="00902E35"/>
    <w:rsid w:val="00912E48"/>
    <w:rsid w:val="00921F4A"/>
    <w:rsid w:val="00927726"/>
    <w:rsid w:val="00934693"/>
    <w:rsid w:val="00937C49"/>
    <w:rsid w:val="00945DA1"/>
    <w:rsid w:val="00973B30"/>
    <w:rsid w:val="00987AF6"/>
    <w:rsid w:val="00991AF0"/>
    <w:rsid w:val="00991CD9"/>
    <w:rsid w:val="00997D87"/>
    <w:rsid w:val="009B19DC"/>
    <w:rsid w:val="009B1C3C"/>
    <w:rsid w:val="009C46A7"/>
    <w:rsid w:val="009D121D"/>
    <w:rsid w:val="009D24E7"/>
    <w:rsid w:val="009E64C8"/>
    <w:rsid w:val="009E7EA4"/>
    <w:rsid w:val="00A045A2"/>
    <w:rsid w:val="00A1296A"/>
    <w:rsid w:val="00A14FBB"/>
    <w:rsid w:val="00A22CD1"/>
    <w:rsid w:val="00A252FB"/>
    <w:rsid w:val="00A2715B"/>
    <w:rsid w:val="00A30034"/>
    <w:rsid w:val="00A320B4"/>
    <w:rsid w:val="00A340C9"/>
    <w:rsid w:val="00A35732"/>
    <w:rsid w:val="00A35A2F"/>
    <w:rsid w:val="00A45130"/>
    <w:rsid w:val="00A603AA"/>
    <w:rsid w:val="00A726BB"/>
    <w:rsid w:val="00A73ECC"/>
    <w:rsid w:val="00A74E5D"/>
    <w:rsid w:val="00A8004A"/>
    <w:rsid w:val="00A8147A"/>
    <w:rsid w:val="00A93D23"/>
    <w:rsid w:val="00AB5BF8"/>
    <w:rsid w:val="00AC4EE8"/>
    <w:rsid w:val="00B1194B"/>
    <w:rsid w:val="00B1259D"/>
    <w:rsid w:val="00B144DA"/>
    <w:rsid w:val="00B2454E"/>
    <w:rsid w:val="00B278B1"/>
    <w:rsid w:val="00B30793"/>
    <w:rsid w:val="00B33E69"/>
    <w:rsid w:val="00B40165"/>
    <w:rsid w:val="00B40356"/>
    <w:rsid w:val="00B640D6"/>
    <w:rsid w:val="00B77477"/>
    <w:rsid w:val="00B904EB"/>
    <w:rsid w:val="00B969D4"/>
    <w:rsid w:val="00BA59D4"/>
    <w:rsid w:val="00BB33F3"/>
    <w:rsid w:val="00BC076E"/>
    <w:rsid w:val="00BC1947"/>
    <w:rsid w:val="00BE02C1"/>
    <w:rsid w:val="00BE386B"/>
    <w:rsid w:val="00BF0505"/>
    <w:rsid w:val="00BF0CB5"/>
    <w:rsid w:val="00BF7A36"/>
    <w:rsid w:val="00C06FED"/>
    <w:rsid w:val="00C35394"/>
    <w:rsid w:val="00C41F5C"/>
    <w:rsid w:val="00C47986"/>
    <w:rsid w:val="00C47997"/>
    <w:rsid w:val="00C545E1"/>
    <w:rsid w:val="00C7565F"/>
    <w:rsid w:val="00C8389D"/>
    <w:rsid w:val="00C8408E"/>
    <w:rsid w:val="00C91829"/>
    <w:rsid w:val="00C96EFD"/>
    <w:rsid w:val="00CA5E65"/>
    <w:rsid w:val="00CD66D3"/>
    <w:rsid w:val="00CF4C4D"/>
    <w:rsid w:val="00D04C87"/>
    <w:rsid w:val="00D04EE2"/>
    <w:rsid w:val="00D32F44"/>
    <w:rsid w:val="00D344B6"/>
    <w:rsid w:val="00D3536D"/>
    <w:rsid w:val="00D5610D"/>
    <w:rsid w:val="00D6296D"/>
    <w:rsid w:val="00DC2CE3"/>
    <w:rsid w:val="00DF0E60"/>
    <w:rsid w:val="00E26EEE"/>
    <w:rsid w:val="00E348C6"/>
    <w:rsid w:val="00E47E87"/>
    <w:rsid w:val="00E54F1F"/>
    <w:rsid w:val="00E862D6"/>
    <w:rsid w:val="00EA651F"/>
    <w:rsid w:val="00EB29BD"/>
    <w:rsid w:val="00EC3111"/>
    <w:rsid w:val="00F02C53"/>
    <w:rsid w:val="00F12EED"/>
    <w:rsid w:val="00F23B78"/>
    <w:rsid w:val="00F3010B"/>
    <w:rsid w:val="00F3030E"/>
    <w:rsid w:val="00F357AA"/>
    <w:rsid w:val="00F548B4"/>
    <w:rsid w:val="00F72B94"/>
    <w:rsid w:val="00FC13E1"/>
    <w:rsid w:val="00FC7566"/>
    <w:rsid w:val="00FF059F"/>
    <w:rsid w:val="00FF3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4536C0"/>
  <w15:docId w15:val="{398613D1-B948-478D-9DA1-5998FC0B9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40C9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ar-SA"/>
    </w:rPr>
  </w:style>
  <w:style w:type="paragraph" w:styleId="1">
    <w:name w:val="heading 1"/>
    <w:basedOn w:val="a"/>
    <w:next w:val="a"/>
    <w:link w:val="10"/>
    <w:autoRedefine/>
    <w:uiPriority w:val="9"/>
    <w:qFormat/>
    <w:rsid w:val="00D6296D"/>
    <w:pPr>
      <w:keepNext/>
      <w:keepLines/>
      <w:spacing w:before="240" w:after="120"/>
      <w:outlineLvl w:val="0"/>
    </w:pPr>
    <w:rPr>
      <w:rFonts w:eastAsiaTheme="majorEastAsia"/>
      <w:b/>
      <w:bCs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rsid w:val="00D6296D"/>
    <w:pPr>
      <w:keepNext/>
      <w:spacing w:after="120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"/>
    <w:link w:val="30"/>
    <w:autoRedefine/>
    <w:uiPriority w:val="9"/>
    <w:qFormat/>
    <w:rsid w:val="00D6296D"/>
    <w:pPr>
      <w:spacing w:before="60" w:after="60"/>
      <w:outlineLvl w:val="2"/>
    </w:pPr>
    <w:rPr>
      <w:b/>
      <w:bCs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730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6296D"/>
    <w:rPr>
      <w:rFonts w:ascii="Times New Roman" w:eastAsiaTheme="majorEastAsia" w:hAnsi="Times New Roman" w:cs="Times New Roman"/>
      <w:b/>
      <w:bCs/>
      <w:sz w:val="28"/>
      <w:szCs w:val="44"/>
      <w:lang w:eastAsia="ar-SA"/>
    </w:rPr>
  </w:style>
  <w:style w:type="character" w:customStyle="1" w:styleId="20">
    <w:name w:val="Заголовок 2 Знак"/>
    <w:basedOn w:val="a0"/>
    <w:link w:val="2"/>
    <w:uiPriority w:val="9"/>
    <w:rsid w:val="00D6296D"/>
    <w:rPr>
      <w:rFonts w:ascii="Times New Roman" w:eastAsiaTheme="majorEastAsia" w:hAnsi="Times New Roman" w:cs="Times New Roman"/>
      <w:b/>
      <w:bCs/>
      <w:sz w:val="24"/>
      <w:szCs w:val="28"/>
      <w:lang w:eastAsia="ar-SA"/>
    </w:rPr>
  </w:style>
  <w:style w:type="character" w:customStyle="1" w:styleId="30">
    <w:name w:val="Заголовок 3 Знак"/>
    <w:basedOn w:val="a0"/>
    <w:link w:val="3"/>
    <w:uiPriority w:val="9"/>
    <w:rsid w:val="00D6296D"/>
    <w:rPr>
      <w:rFonts w:ascii="Times New Roman" w:eastAsia="Times New Roman" w:hAnsi="Times New Roman" w:cs="Times New Roman"/>
      <w:b/>
      <w:bCs/>
      <w:sz w:val="24"/>
      <w:szCs w:val="27"/>
      <w:lang w:eastAsia="ru-RU"/>
    </w:rPr>
  </w:style>
  <w:style w:type="paragraph" w:styleId="a4">
    <w:name w:val="No Spacing"/>
    <w:link w:val="a5"/>
    <w:autoRedefine/>
    <w:uiPriority w:val="1"/>
    <w:qFormat/>
    <w:rsid w:val="000E442C"/>
    <w:pPr>
      <w:spacing w:after="0" w:line="240" w:lineRule="auto"/>
      <w:jc w:val="center"/>
    </w:pPr>
    <w:rPr>
      <w:rFonts w:ascii="Times New Roman" w:hAnsi="Times New Roman" w:cs="Times New Roman"/>
      <w:sz w:val="24"/>
      <w:szCs w:val="24"/>
    </w:rPr>
  </w:style>
  <w:style w:type="character" w:customStyle="1" w:styleId="FontStyle19">
    <w:name w:val="Font Style19"/>
    <w:uiPriority w:val="99"/>
    <w:rsid w:val="00A340C9"/>
    <w:rPr>
      <w:rFonts w:ascii="Times New Roman" w:hAnsi="Times New Roman" w:cs="Times New Roman"/>
      <w:sz w:val="14"/>
      <w:szCs w:val="14"/>
    </w:rPr>
  </w:style>
  <w:style w:type="character" w:customStyle="1" w:styleId="FontStyle20">
    <w:name w:val="Font Style20"/>
    <w:rsid w:val="00A340C9"/>
    <w:rPr>
      <w:rFonts w:ascii="Times New Roman" w:hAnsi="Times New Roman" w:cs="Times New Roman"/>
      <w:i/>
      <w:iCs/>
      <w:sz w:val="14"/>
      <w:szCs w:val="14"/>
    </w:rPr>
  </w:style>
  <w:style w:type="character" w:customStyle="1" w:styleId="FontStyle21">
    <w:name w:val="Font Style21"/>
    <w:rsid w:val="00A340C9"/>
    <w:rPr>
      <w:rFonts w:ascii="Times New Roman" w:hAnsi="Times New Roman" w:cs="Times New Roman"/>
      <w:b/>
      <w:bCs/>
      <w:sz w:val="14"/>
      <w:szCs w:val="14"/>
    </w:rPr>
  </w:style>
  <w:style w:type="paragraph" w:styleId="a6">
    <w:name w:val="header"/>
    <w:basedOn w:val="a"/>
    <w:link w:val="a7"/>
    <w:uiPriority w:val="99"/>
    <w:unhideWhenUsed/>
    <w:rsid w:val="003613B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613B3"/>
    <w:rPr>
      <w:rFonts w:ascii="Times New Roman" w:eastAsia="Times New Roman" w:hAnsi="Times New Roman" w:cs="Times New Roman"/>
      <w:sz w:val="24"/>
      <w:szCs w:val="20"/>
      <w:lang w:eastAsia="ar-SA"/>
    </w:rPr>
  </w:style>
  <w:style w:type="paragraph" w:styleId="a8">
    <w:name w:val="footer"/>
    <w:basedOn w:val="a"/>
    <w:link w:val="a9"/>
    <w:uiPriority w:val="99"/>
    <w:unhideWhenUsed/>
    <w:rsid w:val="003613B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613B3"/>
    <w:rPr>
      <w:rFonts w:ascii="Times New Roman" w:eastAsia="Times New Roman" w:hAnsi="Times New Roman" w:cs="Times New Roman"/>
      <w:sz w:val="24"/>
      <w:szCs w:val="20"/>
      <w:lang w:eastAsia="ar-SA"/>
    </w:rPr>
  </w:style>
  <w:style w:type="paragraph" w:customStyle="1" w:styleId="aa">
    <w:name w:val="Чертежный"/>
    <w:rsid w:val="003613B3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Standard">
    <w:name w:val="Standard"/>
    <w:rsid w:val="003613B3"/>
    <w:pPr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kern w:val="3"/>
      <w:sz w:val="24"/>
      <w:szCs w:val="24"/>
      <w:lang w:eastAsia="zh-CN"/>
    </w:rPr>
  </w:style>
  <w:style w:type="paragraph" w:styleId="ab">
    <w:name w:val="TOC Heading"/>
    <w:basedOn w:val="1"/>
    <w:next w:val="a"/>
    <w:uiPriority w:val="39"/>
    <w:unhideWhenUsed/>
    <w:qFormat/>
    <w:rsid w:val="00FC7566"/>
    <w:pPr>
      <w:spacing w:after="0" w:line="259" w:lineRule="auto"/>
      <w:outlineLvl w:val="9"/>
    </w:pPr>
    <w:rPr>
      <w:rFonts w:asciiTheme="majorHAnsi" w:hAnsiTheme="majorHAnsi"/>
      <w:b w:val="0"/>
      <w:bCs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C756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C7566"/>
    <w:pPr>
      <w:spacing w:after="100"/>
      <w:ind w:left="240"/>
    </w:pPr>
  </w:style>
  <w:style w:type="character" w:styleId="ac">
    <w:name w:val="Hyperlink"/>
    <w:basedOn w:val="a0"/>
    <w:uiPriority w:val="99"/>
    <w:unhideWhenUsed/>
    <w:rsid w:val="00FC7566"/>
    <w:rPr>
      <w:color w:val="0563C1" w:themeColor="hyperlink"/>
      <w:u w:val="single"/>
    </w:rPr>
  </w:style>
  <w:style w:type="table" w:styleId="ad">
    <w:name w:val="Table Grid"/>
    <w:basedOn w:val="a1"/>
    <w:uiPriority w:val="39"/>
    <w:rsid w:val="008E65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Без интервала Знак"/>
    <w:basedOn w:val="a0"/>
    <w:link w:val="a4"/>
    <w:uiPriority w:val="1"/>
    <w:rsid w:val="000E442C"/>
    <w:rPr>
      <w:rFonts w:ascii="Times New Roman" w:hAnsi="Times New Roman" w:cs="Times New Roman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726AEF"/>
    <w:pPr>
      <w:spacing w:after="100" w:line="312" w:lineRule="auto"/>
      <w:ind w:left="420"/>
    </w:pPr>
    <w:rPr>
      <w:rFonts w:asciiTheme="minorHAnsi" w:eastAsiaTheme="minorEastAsia" w:hAnsiTheme="minorHAnsi" w:cstheme="minorBidi"/>
      <w:sz w:val="21"/>
      <w:szCs w:val="21"/>
      <w:lang w:eastAsia="en-US"/>
    </w:rPr>
  </w:style>
  <w:style w:type="table" w:customStyle="1" w:styleId="12">
    <w:name w:val="Сетка таблицы1"/>
    <w:basedOn w:val="a1"/>
    <w:next w:val="ad"/>
    <w:uiPriority w:val="39"/>
    <w:rsid w:val="00726A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ibliography"/>
    <w:basedOn w:val="a"/>
    <w:next w:val="a"/>
    <w:uiPriority w:val="37"/>
    <w:unhideWhenUsed/>
    <w:rsid w:val="001C5446"/>
    <w:pPr>
      <w:jc w:val="both"/>
    </w:pPr>
    <w:rPr>
      <w:rFonts w:asciiTheme="minorHAnsi" w:eastAsiaTheme="minorHAnsi" w:hAnsiTheme="minorHAnsi" w:cstheme="minorBidi"/>
      <w:sz w:val="28"/>
      <w:szCs w:val="22"/>
      <w:lang w:eastAsia="en-US"/>
    </w:rPr>
  </w:style>
  <w:style w:type="paragraph" w:styleId="af">
    <w:name w:val="Balloon Text"/>
    <w:basedOn w:val="a"/>
    <w:link w:val="af0"/>
    <w:uiPriority w:val="99"/>
    <w:semiHidden/>
    <w:unhideWhenUsed/>
    <w:rsid w:val="000D2B6C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D2B6C"/>
    <w:rPr>
      <w:rFonts w:ascii="Tahoma" w:eastAsia="Times New Roman" w:hAnsi="Tahoma" w:cs="Tahoma"/>
      <w:sz w:val="16"/>
      <w:szCs w:val="16"/>
      <w:lang w:eastAsia="ar-SA"/>
    </w:rPr>
  </w:style>
  <w:style w:type="paragraph" w:styleId="HTML">
    <w:name w:val="HTML Preformatted"/>
    <w:basedOn w:val="a"/>
    <w:link w:val="HTML0"/>
    <w:uiPriority w:val="99"/>
    <w:unhideWhenUsed/>
    <w:rsid w:val="00973B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73B30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1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1079;&#1072;&#1087;&#1080;&#1089;&#1080;\2%20&#1082;&#1091;&#1088;&#1089;\WeB-&#1058;&#1077;&#1093;&#1085;&#1086;&#1083;&#1086;&#1075;&#1080;&#1080;\&#1064;&#1040;&#1041;&#1051;&#1054;&#1053;%20&#1050;&#1059;&#1056;&#1057;&#1054;&#1042;&#1040;&#1071;%20&#1056;&#1040;&#1041;&#1054;&#1058;&#1040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Док1</b:Tag>
    <b:SourceType>DocumentFromInternetSite</b:SourceType>
    <b:Guid>{59C7C479-9BBE-404C-A0E6-3598623D2AA1}</b:Guid>
    <b:Title>Документация Angular </b:Title>
    <b:URL>https://angular.io/docs</b:URL>
    <b:RefOrder>1</b:RefOrder>
  </b:Source>
</b:Sources>
</file>

<file path=customXml/itemProps1.xml><?xml version="1.0" encoding="utf-8"?>
<ds:datastoreItem xmlns:ds="http://schemas.openxmlformats.org/officeDocument/2006/customXml" ds:itemID="{2F7A17E5-6A39-4385-8CE3-76512D453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КУРСОВАЯ РАБОТА.dotx</Template>
  <TotalTime>183</TotalTime>
  <Pages>34</Pages>
  <Words>1432</Words>
  <Characters>8166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Дима Патрикеев</cp:lastModifiedBy>
  <cp:revision>50</cp:revision>
  <dcterms:created xsi:type="dcterms:W3CDTF">2021-03-01T04:06:00Z</dcterms:created>
  <dcterms:modified xsi:type="dcterms:W3CDTF">2021-04-12T12:27:00Z</dcterms:modified>
</cp:coreProperties>
</file>